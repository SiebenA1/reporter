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BBDA" w14:textId="77777777" w:rsidR="004D51FF" w:rsidRPr="00324D7E" w:rsidRDefault="004D51FF" w:rsidP="00CA3522"/>
    <w:p w14:paraId="1F53777C" w14:textId="77777777" w:rsidR="004D51FF" w:rsidRPr="00324D7E" w:rsidRDefault="004D51FF" w:rsidP="00CA3522"/>
    <w:p w14:paraId="601B88FE" w14:textId="77777777" w:rsidR="004D51FF" w:rsidRPr="00324D7E" w:rsidRDefault="004D51FF" w:rsidP="00CA3522"/>
    <w:p w14:paraId="1B6353EA" w14:textId="77777777" w:rsidR="004D51FF" w:rsidRPr="00324D7E" w:rsidRDefault="004D51FF" w:rsidP="00CA3522"/>
    <w:p w14:paraId="4C96F11A" w14:textId="77777777" w:rsidR="004D51FF" w:rsidRPr="00324D7E" w:rsidRDefault="004D51FF" w:rsidP="00CA3522"/>
    <w:p w14:paraId="55AC5C05" w14:textId="77777777" w:rsidR="004D51FF" w:rsidRPr="00324D7E" w:rsidRDefault="004D51FF" w:rsidP="00CA3522"/>
    <w:p w14:paraId="50530308" w14:textId="77777777" w:rsidR="004D51FF" w:rsidRPr="00324D7E" w:rsidRDefault="004D51FF" w:rsidP="00A01463">
      <w:pPr>
        <w:pStyle w:val="Hinthiddentextsmall"/>
      </w:pPr>
      <w:r w:rsidRPr="00324D7E">
        <w:t xml:space="preserve">If you insert this field, also the header must contain the </w:t>
      </w:r>
      <w:r w:rsidR="005B2E4E">
        <w:t>document t</w:t>
      </w:r>
      <w:r w:rsidRPr="00324D7E">
        <w:t>itle. If information is changed in a header or footer, use F9 to update the fields of the Cover Page.</w:t>
      </w:r>
    </w:p>
    <w:p w14:paraId="1BA8343B" w14:textId="42DAFFBC" w:rsidR="004D51FF" w:rsidRPr="00F535FF" w:rsidRDefault="00000000" w:rsidP="00F535FF">
      <w:pPr>
        <w:pStyle w:val="Title"/>
      </w:pPr>
      <w:sdt>
        <w:sdtPr>
          <w:alias w:val="Document_Title"/>
          <w:tag w:val="Document_Title"/>
          <w:id w:val="565077266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B0409" w:rsidRPr="00EB0409">
            <w:t>User Documentation</w:t>
          </w:r>
        </w:sdtContent>
      </w:sdt>
    </w:p>
    <w:p w14:paraId="1EE88B9C" w14:textId="67137E8D" w:rsidR="004D51FF" w:rsidRPr="00F535FF" w:rsidRDefault="00000000" w:rsidP="00F535FF">
      <w:pPr>
        <w:pStyle w:val="Subtitle"/>
      </w:pPr>
      <w:sdt>
        <w:sdtPr>
          <w:rPr>
            <w:rFonts w:hint="eastAsia"/>
            <w:lang w:eastAsia="zh-CN"/>
          </w:rPr>
          <w:alias w:val="Subject_Project"/>
          <w:tag w:val="Subject_Project"/>
          <w:id w:val="-1233158066"/>
          <w:lock w:val="sdtLocked"/>
          <w:placeholder>
            <w:docPart w:val="AD8FC87E998B437CB7DDAB1A50AD225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8808C4">
            <w:rPr>
              <w:lang w:eastAsia="zh-CN"/>
            </w:rPr>
            <w:t>project</w:t>
          </w:r>
          <w:r w:rsidR="008808C4">
            <w:rPr>
              <w:rFonts w:hint="eastAsia"/>
              <w:lang w:eastAsia="zh-CN"/>
            </w:rPr>
            <w:t>_name</w:t>
          </w:r>
          <w:proofErr w:type="spellEnd"/>
        </w:sdtContent>
      </w:sdt>
    </w:p>
    <w:p w14:paraId="5A40A0C9" w14:textId="579B783A" w:rsidR="004D51FF" w:rsidRPr="00324D7E" w:rsidRDefault="00EB0409" w:rsidP="004A4955">
      <w:pPr>
        <w:rPr>
          <w:lang w:eastAsia="zh-CN"/>
        </w:rPr>
      </w:pPr>
      <w:r>
        <w:rPr>
          <w:rFonts w:hint="eastAsia"/>
          <w:lang w:eastAsia="zh-CN"/>
        </w:rPr>
        <w:t xml:space="preserve">Introduction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Tutorial of the Tool</w:t>
      </w:r>
    </w:p>
    <w:p w14:paraId="7C6512F0" w14:textId="77777777" w:rsidR="004D51FF" w:rsidRPr="00324D7E" w:rsidRDefault="004D51FF" w:rsidP="007703C8">
      <w:r w:rsidRPr="00324D7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9CE424F" wp14:editId="18D28A06">
                <wp:simplePos x="0" y="0"/>
                <wp:positionH relativeFrom="margin">
                  <wp:posOffset>-41275</wp:posOffset>
                </wp:positionH>
                <wp:positionV relativeFrom="page">
                  <wp:posOffset>7414260</wp:posOffset>
                </wp:positionV>
                <wp:extent cx="6291580" cy="2416810"/>
                <wp:effectExtent l="0" t="0" r="13970" b="254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580" cy="241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2F7FD" w14:textId="77777777" w:rsidR="004D51FF" w:rsidRPr="00324D7E" w:rsidRDefault="004D51FF" w:rsidP="00720445">
                            <w:pPr>
                              <w:pStyle w:val="Hinthiddentext"/>
                            </w:pPr>
                            <w:r w:rsidRPr="00324D7E">
                              <w:t xml:space="preserve">If you insert this field, the version and the </w:t>
                            </w:r>
                            <w:r w:rsidR="005B2E4E">
                              <w:t>c</w:t>
                            </w:r>
                            <w:r w:rsidRPr="00324D7E">
                              <w:t xml:space="preserve">onfidentiality must </w:t>
                            </w:r>
                            <w:r w:rsidR="005B2E4E">
                              <w:t>be included in the footer with document d</w:t>
                            </w:r>
                            <w:r w:rsidRPr="00324D7E">
                              <w:t>etails. Changes to</w:t>
                            </w:r>
                            <w:r>
                              <w:t xml:space="preserve"> this map are not effective;</w:t>
                            </w:r>
                            <w:r w:rsidRPr="00324D7E">
                              <w:t xml:space="preserve"> change the version and the </w:t>
                            </w:r>
                            <w:r w:rsidR="005B2E4E">
                              <w:t>c</w:t>
                            </w:r>
                            <w:r w:rsidRPr="00324D7E">
                              <w:t xml:space="preserve">onfidentiality only </w:t>
                            </w:r>
                            <w:r w:rsidRPr="00324D7E">
                              <w:br/>
                              <w:t>in the footer.</w:t>
                            </w:r>
                          </w:p>
                          <w:p w14:paraId="18F0AF9B" w14:textId="74897D0A" w:rsidR="004D51FF" w:rsidRPr="00324D7E" w:rsidRDefault="004D51FF" w:rsidP="008A0BF5">
                            <w:r w:rsidRPr="00324D7E">
                              <w:t xml:space="preserve">Filename: </w:t>
                            </w:r>
                            <w:proofErr w:type="spellStart"/>
                            <w:r w:rsidR="008808C4">
                              <w:rPr>
                                <w:rFonts w:hint="eastAsia"/>
                                <w:lang w:eastAsia="zh-CN"/>
                              </w:rPr>
                              <w:t>project_name</w:t>
                            </w:r>
                            <w:r w:rsidR="00EB0409" w:rsidRPr="00EB0409">
                              <w:t>_user_docu</w:t>
                            </w:r>
                            <w:proofErr w:type="spellEnd"/>
                          </w:p>
                          <w:p w14:paraId="648D892D" w14:textId="51ACCAC2" w:rsidR="004D51FF" w:rsidRPr="003350D4" w:rsidRDefault="004D51FF" w:rsidP="008A0BF5">
                            <w:r w:rsidRPr="003350D4">
                              <w:t xml:space="preserve">Version: </w:t>
                            </w:r>
                            <w:sdt>
                              <w:sdtPr>
                                <w:alias w:val="Version"/>
                                <w:tag w:val="Version"/>
                                <w:id w:val="-1658847918"/>
                                <w:lock w:val="sdtLocked"/>
                                <w:dataBinding w:xpath="/ns0:IAVProperties/ns0:Version" w:storeItemID="{D887DC11-E152-475B-8C92-E6B29772E875}"/>
                                <w:text/>
                              </w:sdtPr>
                              <w:sdtContent>
                                <w:proofErr w:type="spellStart"/>
                                <w:r w:rsidR="00B350B4">
                                  <w:rPr>
                                    <w:rFonts w:hint="eastAsia"/>
                                    <w:lang w:eastAsia="zh-CN"/>
                                  </w:rPr>
                                  <w:t>xx</w:t>
                                </w:r>
                                <w:r w:rsidR="00EC0671" w:rsidRPr="00EC0671">
                                  <w:t>.</w:t>
                                </w:r>
                                <w:proofErr w:type="gramStart"/>
                                <w:r w:rsidR="00B350B4">
                                  <w:rPr>
                                    <w:rFonts w:hint="eastAsia"/>
                                    <w:lang w:eastAsia="zh-CN"/>
                                  </w:rPr>
                                  <w:t>xx</w:t>
                                </w:r>
                                <w:r w:rsidR="00F72BAE">
                                  <w:rPr>
                                    <w:rFonts w:hint="eastAsia"/>
                                    <w:lang w:eastAsia="zh-CN"/>
                                  </w:rPr>
                                  <w:t>.</w:t>
                                </w:r>
                                <w:r w:rsidR="00B350B4">
                                  <w:rPr>
                                    <w:rFonts w:hint="eastAsia"/>
                                    <w:lang w:eastAsia="zh-CN"/>
                                  </w:rPr>
                                  <w:t>xx</w:t>
                                </w:r>
                                <w:proofErr w:type="spellEnd"/>
                                <w:proofErr w:type="gramEnd"/>
                                <w:r w:rsidR="00F72BAE">
                                  <w:t xml:space="preserve"> </w:t>
                                </w:r>
                              </w:sdtContent>
                            </w:sdt>
                          </w:p>
                          <w:p w14:paraId="24D46235" w14:textId="77777777" w:rsidR="004D51FF" w:rsidRPr="003350D4" w:rsidRDefault="004D51FF" w:rsidP="008A0BF5">
                            <w:r w:rsidRPr="003350D4">
                              <w:t xml:space="preserve">Status: </w:t>
                            </w:r>
                            <w:sdt>
                              <w:sdtPr>
                                <w:alias w:val="Document_Status"/>
                                <w:tag w:val="Document_Status"/>
                                <w:id w:val="-855971123"/>
                                <w:lock w:val="sdtLocked"/>
                                <w:placeholder>
                                  <w:docPart w:val="E2C17EE2E26149AC89CCA1D6162FDC5A"/>
                                </w:placeholder>
                                <w:dataBinding w:prefixMappings="xmlns:ns0='http://schemas.iav.com/2021/iav-properties-en' " w:xpath="/ns0:IAVProperties[1]/ns0:LifeCycleState[1]" w:storeItemID="{D887DC11-E152-475B-8C92-E6B29772E875}"/>
                                <w:dropDownList w:lastValue="Draft">
                                  <w:listItem w:value="Wählen Sie ein Element aus."/>
                                  <w:listItem w:displayText="Draft" w:value="Draft"/>
                                  <w:listItem w:displayText="Released" w:value="Released"/>
                                  <w:listItem w:displayText="Invalid" w:value="Invalid"/>
                                </w:dropDownList>
                              </w:sdtPr>
                              <w:sdtContent>
                                <w:r w:rsidR="00EC0671">
                                  <w:t>Draft</w:t>
                                </w:r>
                              </w:sdtContent>
                            </w:sdt>
                          </w:p>
                          <w:p w14:paraId="02C86373" w14:textId="77777777" w:rsidR="004D51FF" w:rsidRPr="00324D7E" w:rsidRDefault="004D51FF" w:rsidP="008A0BF5">
                            <w:r w:rsidRPr="00324D7E">
                              <w:t xml:space="preserve">Confidentiality: </w:t>
                            </w:r>
                            <w:sdt>
                              <w:sdtPr>
                                <w:alias w:val="Confidentiality"/>
                                <w:tag w:val="Confidentiality"/>
                                <w:id w:val="-1887256738"/>
                                <w:lock w:val="sdtLocked"/>
                                <w:placeholder>
                                  <w:docPart w:val="46E74DAB4C434793B682CFA14E703DA5"/>
                                </w:placeholder>
                                <w:dataBinding w:xpath="/ns0:IAVProperties/ns0:ConfidentialLevel" w:storeItemID="{D887DC11-E152-475B-8C92-E6B29772E875}"/>
                                <w:dropDownList w:lastValue="Confidential">
                                  <w:listItem w:value="Wählen Sie ein Element aus."/>
                                  <w:listItem w:displayText="Public" w:value="Public"/>
                                  <w:listItem w:displayText="Internal" w:value="Internal"/>
                                  <w:listItem w:displayText="Confidential" w:value="Confidential"/>
                                  <w:listItem w:displayText="Strictly Confidential" w:value="Strictly Confidential"/>
                                </w:dropDownList>
                              </w:sdtPr>
                              <w:sdtContent>
                                <w:r w:rsidR="002F4311">
                                  <w:t>Confidential</w:t>
                                </w:r>
                              </w:sdtContent>
                            </w:sdt>
                          </w:p>
                          <w:tbl>
                            <w:tblPr>
                              <w:tblStyle w:val="TableGrid"/>
                              <w:tblW w:w="5000" w:type="pct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1588"/>
                              <w:gridCol w:w="1448"/>
                              <w:gridCol w:w="4674"/>
                              <w:gridCol w:w="2198"/>
                              <w:gridCol w:w="15"/>
                            </w:tblGrid>
                            <w:tr w:rsidR="003D36C3" w:rsidRPr="00324D7E" w14:paraId="6F1668B6" w14:textId="77777777" w:rsidTr="004D54EF">
                              <w:trPr>
                                <w:gridAfter w:val="1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wAfter w:w="15" w:type="dxa"/>
                              </w:trPr>
                              <w:tc>
                                <w:tcPr>
                                  <w:tcW w:w="1616" w:type="dxa"/>
                                </w:tcPr>
                                <w:p w14:paraId="5C9BDE3C" w14:textId="77777777" w:rsidR="003D36C3" w:rsidRPr="00324D7E" w:rsidRDefault="003D36C3" w:rsidP="00555EFA"/>
                              </w:tc>
                              <w:tc>
                                <w:tcPr>
                                  <w:tcW w:w="1474" w:type="dxa"/>
                                </w:tcPr>
                                <w:p w14:paraId="62A98B20" w14:textId="77777777" w:rsidR="003D36C3" w:rsidRPr="00324D7E" w:rsidRDefault="003D36C3" w:rsidP="00324D7E">
                                  <w:r w:rsidRPr="00324D7E"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68" w:type="dxa"/>
                                </w:tcPr>
                                <w:p w14:paraId="1D4B279D" w14:textId="77777777" w:rsidR="003D36C3" w:rsidRPr="00324D7E" w:rsidRDefault="003D36C3" w:rsidP="00555EFA">
                                  <w:r w:rsidRPr="00324D7E">
                                    <w:t>Name</w:t>
                                  </w:r>
                                  <w:r>
                                    <w:t xml:space="preserve"> / Department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73B7578" w14:textId="77777777" w:rsidR="003D36C3" w:rsidRPr="00324D7E" w:rsidRDefault="003D36C3" w:rsidP="00555EFA">
                                  <w:r w:rsidRPr="00324D7E">
                                    <w:t>Signature</w:t>
                                  </w:r>
                                </w:p>
                              </w:tc>
                            </w:tr>
                            <w:tr w:rsidR="003D36C3" w:rsidRPr="00324D7E" w14:paraId="1305E359" w14:textId="77777777" w:rsidTr="004D54EF">
                              <w:tc>
                                <w:tcPr>
                                  <w:tcW w:w="1616" w:type="dxa"/>
                                </w:tcPr>
                                <w:p w14:paraId="49BC1271" w14:textId="77777777" w:rsidR="003D36C3" w:rsidRPr="00324D7E" w:rsidRDefault="003D36C3" w:rsidP="00555EFA">
                                  <w:pPr>
                                    <w:rPr>
                                      <w:b/>
                                    </w:rPr>
                                  </w:pPr>
                                  <w:r w:rsidRPr="00324D7E">
                                    <w:rPr>
                                      <w:b/>
                                    </w:rPr>
                                    <w:t>Created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4F1C4A7F" w14:textId="37128E71" w:rsidR="003D36C3" w:rsidRPr="00324D7E" w:rsidRDefault="00000000" w:rsidP="00F535FF">
                                  <w:sdt>
                                    <w:sdtPr>
                                      <w:alias w:val="Created_Date"/>
                                      <w:tag w:val="Created_Date"/>
                                      <w:id w:val="-249439694"/>
                                      <w:lock w:val="sdtLocked"/>
                                      <w:dataBinding w:prefixMappings="xmlns:ns0='http://schemas.iav.com/2021/iav-properties-en' " w:xpath="/ns0:IAVProperties[1]/ns0:Created[1]" w:storeItemID="{D887DC11-E152-475B-8C92-E6B29772E875}"/>
                                      <w:date w:fullDate="2024-06-03T00:00:00Z">
                                        <w:dateFormat w:val="yyyy/MM/dd"/>
                                        <w:lid w:val="en-US"/>
                                        <w:storeMappedDataAs w:val="date"/>
                                        <w:calendar w:val="gregorian"/>
                                      </w:date>
                                    </w:sdtPr>
                                    <w:sdtContent>
                                      <w:r w:rsidR="008808C4">
                                        <w:t>2024/06/03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768" w:type="dxa"/>
                                </w:tcPr>
                                <w:p w14:paraId="0B62D4FD" w14:textId="0AF84207" w:rsidR="003D36C3" w:rsidRPr="00324D7E" w:rsidRDefault="00000000" w:rsidP="00555EFA">
                                  <w:sdt>
                                    <w:sdtPr>
                                      <w:alias w:val="Created_By"/>
                                      <w:tag w:val="Created_By"/>
                                      <w:id w:val="1532686676"/>
                                      <w:lock w:val="sdtLocked"/>
                                      <w:placeholder>
                                        <w:docPart w:val="A4D0B4289D4F42F6ADC6E8489AA7BD26"/>
                                      </w:placeholder>
                                      <w:dataBinding w:prefixMappings="xmlns:ns0='http://schemas.iav.com/2021/iav-properties-en' " w:xpath="/ns0:IAVProperties[1]/ns0:CreatedBy[1]" w:storeItemID="{D887DC11-E152-475B-8C92-E6B29772E875}"/>
                                      <w:text/>
                                    </w:sdtPr>
                                    <w:sdtContent>
                                      <w:r w:rsidR="00C60D1E">
                                        <w:t>Qingfeng YANG</w:t>
                                      </w:r>
                                      <w:r w:rsidR="00C60D1E">
                                        <w:rPr>
                                          <w:rFonts w:hint="eastAsia"/>
                                        </w:rPr>
                                        <w:t>(CN-TV-</w:t>
                                      </w:r>
                                      <w:r w:rsidR="00C60D1E">
                                        <w:t xml:space="preserve">A) 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id w:val="2082025264"/>
                                  <w:placeholder>
                                    <w:docPart w:val="B6746995D52C42D284CDEF73D33D8799"/>
                                  </w:placeholder>
                                  <w:dataBinding w:prefixMappings="xmlns:ns0='http://schemas.iav.com/2021/iav-properties-en' " w:xpath="/ns0:IAVProperties[1]/ns0:SignMethod[1]" w:storeItemID="{D887DC11-E152-475B-8C92-E6B29772E875}"/>
                                  <w:text/>
                                </w:sdtPr>
                                <w:sdtContent>
                                  <w:tc>
                                    <w:tcPr>
                                      <w:tcW w:w="2240" w:type="dxa"/>
                                      <w:gridSpan w:val="2"/>
                                    </w:tcPr>
                                    <w:p w14:paraId="6991A222" w14:textId="77777777" w:rsidR="003D36C3" w:rsidRPr="00324D7E" w:rsidRDefault="00D409D2" w:rsidP="00555EFA"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D36C3" w:rsidRPr="00324D7E" w14:paraId="596D9C54" w14:textId="77777777" w:rsidTr="004D54EF">
                              <w:tc>
                                <w:tcPr>
                                  <w:tcW w:w="1616" w:type="dxa"/>
                                </w:tcPr>
                                <w:p w14:paraId="63EF7D82" w14:textId="77777777" w:rsidR="003D36C3" w:rsidRPr="00324D7E" w:rsidRDefault="003D36C3" w:rsidP="00555EFA">
                                  <w:pPr>
                                    <w:rPr>
                                      <w:b/>
                                    </w:rPr>
                                  </w:pPr>
                                  <w:r w:rsidRPr="00324D7E">
                                    <w:rPr>
                                      <w:b/>
                                    </w:rPr>
                                    <w:t>Reviewed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75AEDC8F" w14:textId="77777777" w:rsidR="003D36C3" w:rsidRPr="00324D7E" w:rsidRDefault="00000000" w:rsidP="00555EFA">
                                  <w:sdt>
                                    <w:sdtPr>
                                      <w:alias w:val="Reviewed_Date"/>
                                      <w:tag w:val="Reviewed_Date"/>
                                      <w:id w:val="-1657519756"/>
                                      <w:lock w:val="sdtLocked"/>
                                      <w:dataBinding w:prefixMappings="xmlns:ns0='http://schemas.iav.com/2021/iav-properties-en' " w:xpath="/ns0:IAVProperties[1]/ns0:Reviewed[1]" w:storeItemID="{D887DC11-E152-475B-8C92-E6B29772E875}"/>
                                      <w:date>
                                        <w:dateFormat w:val="yyyy/MM/dd"/>
                                        <w:lid w:val="en-US"/>
                                        <w:storeMappedDataAs w:val="date"/>
                                        <w:calendar w:val="gregorian"/>
                                      </w:date>
                                    </w:sdtPr>
                                    <w:sdtContent>
                                      <w:r w:rsidR="003D36C3">
                                        <w:t>Date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alias w:val="Reviewed_By"/>
                                  <w:tag w:val="Reviewed_By"/>
                                  <w:id w:val="1216244587"/>
                                  <w:lock w:val="sdtLocked"/>
                                  <w:placeholder>
                                    <w:docPart w:val="A4D0B4289D4F42F6ADC6E8489AA7BD26"/>
                                  </w:placeholder>
                                  <w:dataBinding w:prefixMappings="xmlns:ns0='http://schemas.iav.com/2021/iav-properties-en' " w:xpath="/ns0:IAVProperties[1]/ns0:ReviewedBy[1]" w:storeItemID="{D887DC11-E152-475B-8C92-E6B29772E875}"/>
                                  <w:text/>
                                </w:sdtPr>
                                <w:sdtContent>
                                  <w:tc>
                                    <w:tcPr>
                                      <w:tcW w:w="4768" w:type="dxa"/>
                                    </w:tcPr>
                                    <w:p w14:paraId="50504F36" w14:textId="77777777" w:rsidR="003D36C3" w:rsidRPr="00324D7E" w:rsidRDefault="003D36C3" w:rsidP="00555EFA">
                                      <w:r>
                                        <w:t>-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-1552064282"/>
                                  <w:placeholder>
                                    <w:docPart w:val="B6746995D52C42D284CDEF73D33D8799"/>
                                  </w:placeholder>
                                  <w:dataBinding w:prefixMappings="xmlns:ns0='http://schemas.iav.com/2021/iav-properties-en' " w:xpath="/ns0:IAVProperties[1]/ns0:SignMethod[1]" w:storeItemID="{D887DC11-E152-475B-8C92-E6B29772E875}"/>
                                  <w:text/>
                                </w:sdtPr>
                                <w:sdtContent>
                                  <w:tc>
                                    <w:tcPr>
                                      <w:tcW w:w="2240" w:type="dxa"/>
                                      <w:gridSpan w:val="2"/>
                                    </w:tcPr>
                                    <w:p w14:paraId="33FBAECC" w14:textId="77777777" w:rsidR="003D36C3" w:rsidRPr="00324D7E" w:rsidRDefault="00D409D2" w:rsidP="00555EFA"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D36C3" w:rsidRPr="00324D7E" w14:paraId="3AFDBCFD" w14:textId="77777777" w:rsidTr="004D54EF">
                              <w:tc>
                                <w:tcPr>
                                  <w:tcW w:w="1616" w:type="dxa"/>
                                </w:tcPr>
                                <w:p w14:paraId="5D1322A6" w14:textId="77777777" w:rsidR="003D36C3" w:rsidRPr="00324D7E" w:rsidRDefault="003D36C3" w:rsidP="00555EFA">
                                  <w:pPr>
                                    <w:rPr>
                                      <w:b/>
                                    </w:rPr>
                                  </w:pPr>
                                  <w:r w:rsidRPr="00324D7E">
                                    <w:rPr>
                                      <w:b/>
                                    </w:rPr>
                                    <w:t>Released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 w14:paraId="422515DE" w14:textId="77777777" w:rsidR="003D36C3" w:rsidRPr="00324D7E" w:rsidRDefault="00000000" w:rsidP="00555EFA">
                                  <w:sdt>
                                    <w:sdtPr>
                                      <w:alias w:val="Released_Date"/>
                                      <w:tag w:val="Released_Date"/>
                                      <w:id w:val="-83624030"/>
                                      <w:lock w:val="sdtLocked"/>
                                      <w:dataBinding w:prefixMappings="xmlns:ns0='http://schemas.iav.com/2021/iav-properties-en' " w:xpath="/ns0:IAVProperties[1]/ns0:Released[1]" w:storeItemID="{D887DC11-E152-475B-8C92-E6B29772E875}"/>
                                      <w:date>
                                        <w:dateFormat w:val="yyyy/MM/dd"/>
                                        <w:lid w:val="en-US"/>
                                        <w:storeMappedDataAs w:val="date"/>
                                        <w:calendar w:val="gregorian"/>
                                      </w:date>
                                    </w:sdtPr>
                                    <w:sdtContent>
                                      <w:r w:rsidR="003D36C3">
                                        <w:t>Date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alias w:val="Released_By"/>
                                  <w:tag w:val="Released_By"/>
                                  <w:id w:val="-145055452"/>
                                  <w:lock w:val="sdtLocked"/>
                                  <w:placeholder>
                                    <w:docPart w:val="A4D0B4289D4F42F6ADC6E8489AA7BD26"/>
                                  </w:placeholder>
                                  <w:dataBinding w:prefixMappings="xmlns:ns0='http://schemas.iav.com/2021/iav-properties-en' " w:xpath="/ns0:IAVProperties[1]/ns0:ReleasedBy[1]" w:storeItemID="{D887DC11-E152-475B-8C92-E6B29772E875}"/>
                                  <w:text/>
                                </w:sdtPr>
                                <w:sdtContent>
                                  <w:tc>
                                    <w:tcPr>
                                      <w:tcW w:w="4768" w:type="dxa"/>
                                    </w:tcPr>
                                    <w:p w14:paraId="23C4BE24" w14:textId="77777777" w:rsidR="003D36C3" w:rsidRPr="00324D7E" w:rsidRDefault="003D36C3" w:rsidP="00555EFA">
                                      <w:r>
                                        <w:t>-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Sign_Method"/>
                                  <w:tag w:val="Sign_Method"/>
                                  <w:id w:val="2122177266"/>
                                  <w:lock w:val="sdtLocked"/>
                                  <w:placeholder>
                                    <w:docPart w:val="B6746995D52C42D284CDEF73D33D8799"/>
                                  </w:placeholder>
                                  <w:dataBinding w:prefixMappings="xmlns:ns0='http://schemas.iav.com/2021/iav-properties-en' " w:xpath="/ns0:IAVProperties[1]/ns0:SignMethod[1]" w:storeItemID="{D887DC11-E152-475B-8C92-E6B29772E875}"/>
                                  <w:text/>
                                </w:sdtPr>
                                <w:sdtContent>
                                  <w:tc>
                                    <w:tcPr>
                                      <w:tcW w:w="2240" w:type="dxa"/>
                                      <w:gridSpan w:val="2"/>
                                    </w:tcPr>
                                    <w:p w14:paraId="4DBF3269" w14:textId="77777777" w:rsidR="003D36C3" w:rsidRPr="00324D7E" w:rsidRDefault="00D409D2" w:rsidP="00555EFA"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3347FD65" w14:textId="77777777" w:rsidR="004D51FF" w:rsidRPr="00324D7E" w:rsidRDefault="004D51FF" w:rsidP="00555EF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E424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3.25pt;margin-top:583.8pt;width:495.4pt;height:19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" filled="f" stroked="f">
                <v:textbox inset="0,0,0,0">
                  <w:txbxContent>
                    <w:p w14:paraId="7C02F7FD" w14:textId="77777777" w:rsidR="004D51FF" w:rsidRPr="00324D7E" w:rsidRDefault="004D51FF" w:rsidP="00720445">
                      <w:pPr>
                        <w:pStyle w:val="Hinthiddentext"/>
                      </w:pPr>
                      <w:r w:rsidRPr="00324D7E">
                        <w:t xml:space="preserve">If you insert this field, the version and the </w:t>
                      </w:r>
                      <w:r w:rsidR="005B2E4E">
                        <w:t>c</w:t>
                      </w:r>
                      <w:r w:rsidRPr="00324D7E">
                        <w:t xml:space="preserve">onfidentiality must </w:t>
                      </w:r>
                      <w:r w:rsidR="005B2E4E">
                        <w:t>be included in the footer with document d</w:t>
                      </w:r>
                      <w:r w:rsidRPr="00324D7E">
                        <w:t>etails. Changes to</w:t>
                      </w:r>
                      <w:r>
                        <w:t xml:space="preserve"> this map are not effective;</w:t>
                      </w:r>
                      <w:r w:rsidRPr="00324D7E">
                        <w:t xml:space="preserve"> change the version and the </w:t>
                      </w:r>
                      <w:r w:rsidR="005B2E4E">
                        <w:t>c</w:t>
                      </w:r>
                      <w:r w:rsidRPr="00324D7E">
                        <w:t xml:space="preserve">onfidentiality only </w:t>
                      </w:r>
                      <w:r w:rsidRPr="00324D7E">
                        <w:br/>
                        <w:t>in the footer.</w:t>
                      </w:r>
                    </w:p>
                    <w:p w14:paraId="18F0AF9B" w14:textId="74897D0A" w:rsidR="004D51FF" w:rsidRPr="00324D7E" w:rsidRDefault="004D51FF" w:rsidP="008A0BF5">
                      <w:r w:rsidRPr="00324D7E">
                        <w:t xml:space="preserve">Filename: </w:t>
                      </w:r>
                      <w:proofErr w:type="spellStart"/>
                      <w:r w:rsidR="008808C4">
                        <w:rPr>
                          <w:rFonts w:hint="eastAsia"/>
                          <w:lang w:eastAsia="zh-CN"/>
                        </w:rPr>
                        <w:t>project_name</w:t>
                      </w:r>
                      <w:r w:rsidR="00EB0409" w:rsidRPr="00EB0409">
                        <w:t>_user_docu</w:t>
                      </w:r>
                      <w:proofErr w:type="spellEnd"/>
                    </w:p>
                    <w:p w14:paraId="648D892D" w14:textId="51ACCAC2" w:rsidR="004D51FF" w:rsidRPr="003350D4" w:rsidRDefault="004D51FF" w:rsidP="008A0BF5">
                      <w:r w:rsidRPr="003350D4">
                        <w:t xml:space="preserve">Version: </w:t>
                      </w:r>
                      <w:sdt>
                        <w:sdtPr>
                          <w:alias w:val="Version"/>
                          <w:tag w:val="Version"/>
                          <w:id w:val="-1658847918"/>
                          <w:lock w:val="sdtLocked"/>
                          <w:dataBinding w:xpath="/ns0:IAVProperties/ns0:Version" w:storeItemID="{D887DC11-E152-475B-8C92-E6B29772E875}"/>
                          <w:text/>
                        </w:sdtPr>
                        <w:sdtContent>
                          <w:proofErr w:type="spellStart"/>
                          <w:r w:rsidR="00B350B4">
                            <w:rPr>
                              <w:rFonts w:hint="eastAsia"/>
                              <w:lang w:eastAsia="zh-CN"/>
                            </w:rPr>
                            <w:t>xx</w:t>
                          </w:r>
                          <w:r w:rsidR="00EC0671" w:rsidRPr="00EC0671">
                            <w:t>.</w:t>
                          </w:r>
                          <w:proofErr w:type="gramStart"/>
                          <w:r w:rsidR="00B350B4">
                            <w:rPr>
                              <w:rFonts w:hint="eastAsia"/>
                              <w:lang w:eastAsia="zh-CN"/>
                            </w:rPr>
                            <w:t>xx</w:t>
                          </w:r>
                          <w:r w:rsidR="00F72BAE">
                            <w:rPr>
                              <w:rFonts w:hint="eastAsia"/>
                              <w:lang w:eastAsia="zh-CN"/>
                            </w:rPr>
                            <w:t>.</w:t>
                          </w:r>
                          <w:r w:rsidR="00B350B4">
                            <w:rPr>
                              <w:rFonts w:hint="eastAsia"/>
                              <w:lang w:eastAsia="zh-CN"/>
                            </w:rPr>
                            <w:t>xx</w:t>
                          </w:r>
                          <w:proofErr w:type="spellEnd"/>
                          <w:proofErr w:type="gramEnd"/>
                          <w:r w:rsidR="00F72BAE">
                            <w:t xml:space="preserve"> </w:t>
                          </w:r>
                        </w:sdtContent>
                      </w:sdt>
                    </w:p>
                    <w:p w14:paraId="24D46235" w14:textId="77777777" w:rsidR="004D51FF" w:rsidRPr="003350D4" w:rsidRDefault="004D51FF" w:rsidP="008A0BF5">
                      <w:r w:rsidRPr="003350D4">
                        <w:t xml:space="preserve">Status: </w:t>
                      </w:r>
                      <w:sdt>
                        <w:sdtPr>
                          <w:alias w:val="Document_Status"/>
                          <w:tag w:val="Document_Status"/>
                          <w:id w:val="-855971123"/>
                          <w:lock w:val="sdtLocked"/>
                          <w:placeholder>
                            <w:docPart w:val="E2C17EE2E26149AC89CCA1D6162FDC5A"/>
                          </w:placeholder>
                          <w:dataBinding w:prefixMappings="xmlns:ns0='http://schemas.iav.com/2021/iav-properties-en' " w:xpath="/ns0:IAVProperties[1]/ns0:LifeCycleState[1]" w:storeItemID="{D887DC11-E152-475B-8C92-E6B29772E875}"/>
                          <w:dropDownList w:lastValue="Draft">
                            <w:listItem w:value="Wählen Sie ein Element aus."/>
                            <w:listItem w:displayText="Draft" w:value="Draft"/>
                            <w:listItem w:displayText="Released" w:value="Released"/>
                            <w:listItem w:displayText="Invalid" w:value="Invalid"/>
                          </w:dropDownList>
                        </w:sdtPr>
                        <w:sdtContent>
                          <w:r w:rsidR="00EC0671">
                            <w:t>Draft</w:t>
                          </w:r>
                        </w:sdtContent>
                      </w:sdt>
                    </w:p>
                    <w:p w14:paraId="02C86373" w14:textId="77777777" w:rsidR="004D51FF" w:rsidRPr="00324D7E" w:rsidRDefault="004D51FF" w:rsidP="008A0BF5">
                      <w:r w:rsidRPr="00324D7E">
                        <w:t xml:space="preserve">Confidentiality: </w:t>
                      </w:r>
                      <w:sdt>
                        <w:sdtPr>
                          <w:alias w:val="Confidentiality"/>
                          <w:tag w:val="Confidentiality"/>
                          <w:id w:val="-1887256738"/>
                          <w:lock w:val="sdtLocked"/>
                          <w:placeholder>
                            <w:docPart w:val="46E74DAB4C434793B682CFA14E703DA5"/>
                          </w:placeholder>
                          <w:dataBinding w:xpath="/ns0:IAVProperties/ns0:ConfidentialLevel" w:storeItemID="{D887DC11-E152-475B-8C92-E6B29772E875}"/>
                          <w:dropDownList w:lastValue="Confidential">
                            <w:listItem w:value="Wählen Sie ein Element aus."/>
                            <w:listItem w:displayText="Public" w:value="Public"/>
                            <w:listItem w:displayText="Internal" w:value="Internal"/>
                            <w:listItem w:displayText="Confidential" w:value="Confidential"/>
                            <w:listItem w:displayText="Strictly Confidential" w:value="Strictly Confidential"/>
                          </w:dropDownList>
                        </w:sdtPr>
                        <w:sdtContent>
                          <w:r w:rsidR="002F4311">
                            <w:t>Confidential</w:t>
                          </w:r>
                        </w:sdtContent>
                      </w:sdt>
                    </w:p>
                    <w:tbl>
                      <w:tblPr>
                        <w:tblStyle w:val="TableGrid"/>
                        <w:tblW w:w="5000" w:type="pct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1588"/>
                        <w:gridCol w:w="1448"/>
                        <w:gridCol w:w="4674"/>
                        <w:gridCol w:w="2198"/>
                        <w:gridCol w:w="15"/>
                      </w:tblGrid>
                      <w:tr w:rsidR="003D36C3" w:rsidRPr="00324D7E" w14:paraId="6F1668B6" w14:textId="77777777" w:rsidTr="004D54EF">
                        <w:trPr>
                          <w:gridAfter w:val="1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wAfter w:w="15" w:type="dxa"/>
                        </w:trPr>
                        <w:tc>
                          <w:tcPr>
                            <w:tcW w:w="1616" w:type="dxa"/>
                          </w:tcPr>
                          <w:p w14:paraId="5C9BDE3C" w14:textId="77777777" w:rsidR="003D36C3" w:rsidRPr="00324D7E" w:rsidRDefault="003D36C3" w:rsidP="00555EFA"/>
                        </w:tc>
                        <w:tc>
                          <w:tcPr>
                            <w:tcW w:w="1474" w:type="dxa"/>
                          </w:tcPr>
                          <w:p w14:paraId="62A98B20" w14:textId="77777777" w:rsidR="003D36C3" w:rsidRPr="00324D7E" w:rsidRDefault="003D36C3" w:rsidP="00324D7E">
                            <w:r w:rsidRPr="00324D7E">
                              <w:t>Date</w:t>
                            </w:r>
                          </w:p>
                        </w:tc>
                        <w:tc>
                          <w:tcPr>
                            <w:tcW w:w="4768" w:type="dxa"/>
                          </w:tcPr>
                          <w:p w14:paraId="1D4B279D" w14:textId="77777777" w:rsidR="003D36C3" w:rsidRPr="00324D7E" w:rsidRDefault="003D36C3" w:rsidP="00555EFA">
                            <w:r w:rsidRPr="00324D7E">
                              <w:t>Name</w:t>
                            </w:r>
                            <w:r>
                              <w:t xml:space="preserve"> / Department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73B7578" w14:textId="77777777" w:rsidR="003D36C3" w:rsidRPr="00324D7E" w:rsidRDefault="003D36C3" w:rsidP="00555EFA">
                            <w:r w:rsidRPr="00324D7E">
                              <w:t>Signature</w:t>
                            </w:r>
                          </w:p>
                        </w:tc>
                      </w:tr>
                      <w:tr w:rsidR="003D36C3" w:rsidRPr="00324D7E" w14:paraId="1305E359" w14:textId="77777777" w:rsidTr="004D54EF">
                        <w:tc>
                          <w:tcPr>
                            <w:tcW w:w="1616" w:type="dxa"/>
                          </w:tcPr>
                          <w:p w14:paraId="49BC1271" w14:textId="77777777" w:rsidR="003D36C3" w:rsidRPr="00324D7E" w:rsidRDefault="003D36C3" w:rsidP="00555EFA">
                            <w:pPr>
                              <w:rPr>
                                <w:b/>
                              </w:rPr>
                            </w:pPr>
                            <w:r w:rsidRPr="00324D7E">
                              <w:rPr>
                                <w:b/>
                              </w:rPr>
                              <w:t>Created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4F1C4A7F" w14:textId="37128E71" w:rsidR="003D36C3" w:rsidRPr="00324D7E" w:rsidRDefault="00000000" w:rsidP="00F535FF">
                            <w:sdt>
                              <w:sdtPr>
                                <w:alias w:val="Created_Date"/>
                                <w:tag w:val="Created_Date"/>
                                <w:id w:val="-249439694"/>
                                <w:lock w:val="sdtLocked"/>
                                <w:dataBinding w:prefixMappings="xmlns:ns0='http://schemas.iav.com/2021/iav-properties-en' " w:xpath="/ns0:IAVProperties[1]/ns0:Created[1]" w:storeItemID="{D887DC11-E152-475B-8C92-E6B29772E875}"/>
                                <w:date w:fullDate="2024-06-03T00:00:00Z">
                                  <w:dateFormat w:val="yyyy/MM/dd"/>
                                  <w:lid w:val="en-US"/>
                                  <w:storeMappedDataAs w:val="date"/>
                                  <w:calendar w:val="gregorian"/>
                                </w:date>
                              </w:sdtPr>
                              <w:sdtContent>
                                <w:r w:rsidR="008808C4">
                                  <w:t>2024/06/03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768" w:type="dxa"/>
                          </w:tcPr>
                          <w:p w14:paraId="0B62D4FD" w14:textId="0AF84207" w:rsidR="003D36C3" w:rsidRPr="00324D7E" w:rsidRDefault="00000000" w:rsidP="00555EFA">
                            <w:sdt>
                              <w:sdtPr>
                                <w:alias w:val="Created_By"/>
                                <w:tag w:val="Created_By"/>
                                <w:id w:val="1532686676"/>
                                <w:lock w:val="sdtLocked"/>
                                <w:placeholder>
                                  <w:docPart w:val="A4D0B4289D4F42F6ADC6E8489AA7BD26"/>
                                </w:placeholder>
                                <w:dataBinding w:prefixMappings="xmlns:ns0='http://schemas.iav.com/2021/iav-properties-en' " w:xpath="/ns0:IAVProperties[1]/ns0:CreatedBy[1]" w:storeItemID="{D887DC11-E152-475B-8C92-E6B29772E875}"/>
                                <w:text/>
                              </w:sdtPr>
                              <w:sdtContent>
                                <w:r w:rsidR="00C60D1E">
                                  <w:t>Qingfeng YANG</w:t>
                                </w:r>
                                <w:r w:rsidR="00C60D1E">
                                  <w:rPr>
                                    <w:rFonts w:hint="eastAsia"/>
                                  </w:rPr>
                                  <w:t>(CN-TV-</w:t>
                                </w:r>
                                <w:r w:rsidR="00C60D1E">
                                  <w:t xml:space="preserve">A) 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id w:val="2082025264"/>
                            <w:placeholder>
                              <w:docPart w:val="B6746995D52C42D284CDEF73D33D8799"/>
                            </w:placeholder>
                            <w:dataBinding w:prefixMappings="xmlns:ns0='http://schemas.iav.com/2021/iav-properties-en' " w:xpath="/ns0:IAVProperties[1]/ns0:SignMethod[1]" w:storeItemID="{D887DC11-E152-475B-8C92-E6B29772E875}"/>
                            <w:text/>
                          </w:sdtPr>
                          <w:sdtContent>
                            <w:tc>
                              <w:tcPr>
                                <w:tcW w:w="2240" w:type="dxa"/>
                                <w:gridSpan w:val="2"/>
                              </w:tcPr>
                              <w:p w14:paraId="6991A222" w14:textId="77777777" w:rsidR="003D36C3" w:rsidRPr="00324D7E" w:rsidRDefault="00D409D2" w:rsidP="00555EFA">
                                <w: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  <w:tr w:rsidR="003D36C3" w:rsidRPr="00324D7E" w14:paraId="596D9C54" w14:textId="77777777" w:rsidTr="004D54EF">
                        <w:tc>
                          <w:tcPr>
                            <w:tcW w:w="1616" w:type="dxa"/>
                          </w:tcPr>
                          <w:p w14:paraId="63EF7D82" w14:textId="77777777" w:rsidR="003D36C3" w:rsidRPr="00324D7E" w:rsidRDefault="003D36C3" w:rsidP="00555EFA">
                            <w:pPr>
                              <w:rPr>
                                <w:b/>
                              </w:rPr>
                            </w:pPr>
                            <w:r w:rsidRPr="00324D7E">
                              <w:rPr>
                                <w:b/>
                              </w:rPr>
                              <w:t>Reviewed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75AEDC8F" w14:textId="77777777" w:rsidR="003D36C3" w:rsidRPr="00324D7E" w:rsidRDefault="00000000" w:rsidP="00555EFA">
                            <w:sdt>
                              <w:sdtPr>
                                <w:alias w:val="Reviewed_Date"/>
                                <w:tag w:val="Reviewed_Date"/>
                                <w:id w:val="-1657519756"/>
                                <w:lock w:val="sdtLocked"/>
                                <w:dataBinding w:prefixMappings="xmlns:ns0='http://schemas.iav.com/2021/iav-properties-en' " w:xpath="/ns0:IAVProperties[1]/ns0:Reviewed[1]" w:storeItemID="{D887DC11-E152-475B-8C92-E6B29772E875}"/>
                                <w:date>
                                  <w:dateFormat w:val="yyyy/MM/dd"/>
                                  <w:lid w:val="en-US"/>
                                  <w:storeMappedDataAs w:val="date"/>
                                  <w:calendar w:val="gregorian"/>
                                </w:date>
                              </w:sdtPr>
                              <w:sdtContent>
                                <w:r w:rsidR="003D36C3">
                                  <w:t>Date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Reviewed_By"/>
                            <w:tag w:val="Reviewed_By"/>
                            <w:id w:val="1216244587"/>
                            <w:lock w:val="sdtLocked"/>
                            <w:placeholder>
                              <w:docPart w:val="A4D0B4289D4F42F6ADC6E8489AA7BD26"/>
                            </w:placeholder>
                            <w:dataBinding w:prefixMappings="xmlns:ns0='http://schemas.iav.com/2021/iav-properties-en' " w:xpath="/ns0:IAVProperties[1]/ns0:ReviewedBy[1]" w:storeItemID="{D887DC11-E152-475B-8C92-E6B29772E875}"/>
                            <w:text/>
                          </w:sdtPr>
                          <w:sdtContent>
                            <w:tc>
                              <w:tcPr>
                                <w:tcW w:w="4768" w:type="dxa"/>
                              </w:tcPr>
                              <w:p w14:paraId="50504F36" w14:textId="77777777" w:rsidR="003D36C3" w:rsidRPr="00324D7E" w:rsidRDefault="003D36C3" w:rsidP="00555EFA">
                                <w:r>
                                  <w:t>-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552064282"/>
                            <w:placeholder>
                              <w:docPart w:val="B6746995D52C42D284CDEF73D33D8799"/>
                            </w:placeholder>
                            <w:dataBinding w:prefixMappings="xmlns:ns0='http://schemas.iav.com/2021/iav-properties-en' " w:xpath="/ns0:IAVProperties[1]/ns0:SignMethod[1]" w:storeItemID="{D887DC11-E152-475B-8C92-E6B29772E875}"/>
                            <w:text/>
                          </w:sdtPr>
                          <w:sdtContent>
                            <w:tc>
                              <w:tcPr>
                                <w:tcW w:w="2240" w:type="dxa"/>
                                <w:gridSpan w:val="2"/>
                              </w:tcPr>
                              <w:p w14:paraId="33FBAECC" w14:textId="77777777" w:rsidR="003D36C3" w:rsidRPr="00324D7E" w:rsidRDefault="00D409D2" w:rsidP="00555EFA">
                                <w: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  <w:tr w:rsidR="003D36C3" w:rsidRPr="00324D7E" w14:paraId="3AFDBCFD" w14:textId="77777777" w:rsidTr="004D54EF">
                        <w:tc>
                          <w:tcPr>
                            <w:tcW w:w="1616" w:type="dxa"/>
                          </w:tcPr>
                          <w:p w14:paraId="5D1322A6" w14:textId="77777777" w:rsidR="003D36C3" w:rsidRPr="00324D7E" w:rsidRDefault="003D36C3" w:rsidP="00555EFA">
                            <w:pPr>
                              <w:rPr>
                                <w:b/>
                              </w:rPr>
                            </w:pPr>
                            <w:r w:rsidRPr="00324D7E">
                              <w:rPr>
                                <w:b/>
                              </w:rPr>
                              <w:t>Released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 w14:paraId="422515DE" w14:textId="77777777" w:rsidR="003D36C3" w:rsidRPr="00324D7E" w:rsidRDefault="00000000" w:rsidP="00555EFA">
                            <w:sdt>
                              <w:sdtPr>
                                <w:alias w:val="Released_Date"/>
                                <w:tag w:val="Released_Date"/>
                                <w:id w:val="-83624030"/>
                                <w:lock w:val="sdtLocked"/>
                                <w:dataBinding w:prefixMappings="xmlns:ns0='http://schemas.iav.com/2021/iav-properties-en' " w:xpath="/ns0:IAVProperties[1]/ns0:Released[1]" w:storeItemID="{D887DC11-E152-475B-8C92-E6B29772E875}"/>
                                <w:date>
                                  <w:dateFormat w:val="yyyy/MM/dd"/>
                                  <w:lid w:val="en-US"/>
                                  <w:storeMappedDataAs w:val="date"/>
                                  <w:calendar w:val="gregorian"/>
                                </w:date>
                              </w:sdtPr>
                              <w:sdtContent>
                                <w:r w:rsidR="003D36C3">
                                  <w:t>Date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Released_By"/>
                            <w:tag w:val="Released_By"/>
                            <w:id w:val="-145055452"/>
                            <w:lock w:val="sdtLocked"/>
                            <w:placeholder>
                              <w:docPart w:val="A4D0B4289D4F42F6ADC6E8489AA7BD26"/>
                            </w:placeholder>
                            <w:dataBinding w:prefixMappings="xmlns:ns0='http://schemas.iav.com/2021/iav-properties-en' " w:xpath="/ns0:IAVProperties[1]/ns0:ReleasedBy[1]" w:storeItemID="{D887DC11-E152-475B-8C92-E6B29772E875}"/>
                            <w:text/>
                          </w:sdtPr>
                          <w:sdtContent>
                            <w:tc>
                              <w:tcPr>
                                <w:tcW w:w="4768" w:type="dxa"/>
                              </w:tcPr>
                              <w:p w14:paraId="23C4BE24" w14:textId="77777777" w:rsidR="003D36C3" w:rsidRPr="00324D7E" w:rsidRDefault="003D36C3" w:rsidP="00555EFA">
                                <w:r>
                                  <w:t>-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Sign_Method"/>
                            <w:tag w:val="Sign_Method"/>
                            <w:id w:val="2122177266"/>
                            <w:lock w:val="sdtLocked"/>
                            <w:placeholder>
                              <w:docPart w:val="B6746995D52C42D284CDEF73D33D8799"/>
                            </w:placeholder>
                            <w:dataBinding w:prefixMappings="xmlns:ns0='http://schemas.iav.com/2021/iav-properties-en' " w:xpath="/ns0:IAVProperties[1]/ns0:SignMethod[1]" w:storeItemID="{D887DC11-E152-475B-8C92-E6B29772E875}"/>
                            <w:text/>
                          </w:sdtPr>
                          <w:sdtContent>
                            <w:tc>
                              <w:tcPr>
                                <w:tcW w:w="2240" w:type="dxa"/>
                                <w:gridSpan w:val="2"/>
                              </w:tcPr>
                              <w:p w14:paraId="4DBF3269" w14:textId="77777777" w:rsidR="003D36C3" w:rsidRPr="00324D7E" w:rsidRDefault="00D409D2" w:rsidP="00555EFA">
                                <w: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3347FD65" w14:textId="77777777" w:rsidR="004D51FF" w:rsidRPr="00324D7E" w:rsidRDefault="004D51FF" w:rsidP="00555EFA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C946BCF" w14:textId="77777777" w:rsidR="004D51FF" w:rsidRPr="00324D7E" w:rsidRDefault="004D51FF" w:rsidP="007703C8"/>
    <w:p w14:paraId="74F8D051" w14:textId="77777777" w:rsidR="004D51FF" w:rsidRPr="00324D7E" w:rsidRDefault="004D51FF" w:rsidP="00C129E1"/>
    <w:p w14:paraId="085CB7C1" w14:textId="77777777" w:rsidR="004D51FF" w:rsidRPr="00324D7E" w:rsidRDefault="004D51FF" w:rsidP="00622DE9"/>
    <w:p w14:paraId="68021232" w14:textId="77777777" w:rsidR="004D51FF" w:rsidRPr="00324D7E" w:rsidRDefault="004D51FF" w:rsidP="00622DE9">
      <w:pPr>
        <w:sectPr w:rsidR="004D51FF" w:rsidRPr="00324D7E" w:rsidSect="00D524EF">
          <w:headerReference w:type="first" r:id="rId10"/>
          <w:pgSz w:w="11906" w:h="16838" w:code="9"/>
          <w:pgMar w:top="2041" w:right="680" w:bottom="1361" w:left="1361" w:header="856" w:footer="680" w:gutter="0"/>
          <w:cols w:space="720"/>
          <w:titlePg/>
          <w:docGrid w:linePitch="299"/>
        </w:sectPr>
      </w:pPr>
    </w:p>
    <w:sdt>
      <w:sdtPr>
        <w:rPr>
          <w:rFonts w:ascii="Arial" w:eastAsia="Times New Roman" w:hAnsi="Arial" w:cs="Times New Roman"/>
          <w:b w:val="0"/>
          <w:bCs w:val="0"/>
          <w:vanish/>
          <w:color w:val="52C9FF" w:themeColor="accent1"/>
          <w:sz w:val="22"/>
          <w:szCs w:val="22"/>
        </w:rPr>
        <w:id w:val="-484552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80F303" w14:textId="77777777" w:rsidR="004D51FF" w:rsidRPr="00AB5AD6" w:rsidRDefault="004D51FF">
          <w:pPr>
            <w:pStyle w:val="TOCHeading"/>
          </w:pPr>
          <w:r w:rsidRPr="00AB5AD6">
            <w:t>Table of Contents</w:t>
          </w:r>
        </w:p>
        <w:p w14:paraId="1DE5D59D" w14:textId="3D730666" w:rsidR="00170640" w:rsidRDefault="004D51FF">
          <w:pPr>
            <w:pStyle w:val="TOC1"/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AB5AD6">
            <w:fldChar w:fldCharType="begin"/>
          </w:r>
          <w:r w:rsidRPr="00AB5AD6">
            <w:instrText xml:space="preserve"> TOC \o "1-3" \h \z \u </w:instrText>
          </w:r>
          <w:r w:rsidRPr="00AB5AD6">
            <w:fldChar w:fldCharType="separate"/>
          </w:r>
          <w:hyperlink w:anchor="_Toc167870394" w:history="1">
            <w:r w:rsidR="00170640" w:rsidRPr="00B16032">
              <w:rPr>
                <w:rStyle w:val="Hyperlink"/>
                <w:noProof/>
              </w:rPr>
              <w:t>1</w:t>
            </w:r>
            <w:r w:rsidR="00170640"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170640" w:rsidRPr="00B16032">
              <w:rPr>
                <w:rStyle w:val="Hyperlink"/>
                <w:noProof/>
              </w:rPr>
              <w:t>Introduction</w:t>
            </w:r>
            <w:r w:rsidR="00170640">
              <w:rPr>
                <w:noProof/>
                <w:webHidden/>
              </w:rPr>
              <w:tab/>
            </w:r>
            <w:r w:rsidR="00170640">
              <w:rPr>
                <w:noProof/>
                <w:webHidden/>
              </w:rPr>
              <w:fldChar w:fldCharType="begin"/>
            </w:r>
            <w:r w:rsidR="00170640">
              <w:rPr>
                <w:noProof/>
                <w:webHidden/>
              </w:rPr>
              <w:instrText xml:space="preserve"> PAGEREF _Toc167870394 \h </w:instrText>
            </w:r>
            <w:r w:rsidR="00170640">
              <w:rPr>
                <w:noProof/>
                <w:webHidden/>
              </w:rPr>
            </w:r>
            <w:r w:rsidR="00170640">
              <w:rPr>
                <w:noProof/>
                <w:webHidden/>
              </w:rPr>
              <w:fldChar w:fldCharType="separate"/>
            </w:r>
            <w:r w:rsidR="00AF1F88">
              <w:rPr>
                <w:noProof/>
                <w:webHidden/>
              </w:rPr>
              <w:t>3</w:t>
            </w:r>
            <w:r w:rsidR="00170640">
              <w:rPr>
                <w:noProof/>
                <w:webHidden/>
              </w:rPr>
              <w:fldChar w:fldCharType="end"/>
            </w:r>
          </w:hyperlink>
        </w:p>
        <w:p w14:paraId="6B91B7CD" w14:textId="1540B97C" w:rsidR="004D51FF" w:rsidRPr="00AB5AD6" w:rsidRDefault="004D51FF" w:rsidP="00AC23A7">
          <w:r w:rsidRPr="00AB5AD6">
            <w:fldChar w:fldCharType="end"/>
          </w:r>
        </w:p>
        <w:p w14:paraId="504529C9" w14:textId="77777777" w:rsidR="004D51FF" w:rsidRPr="00765E17" w:rsidRDefault="004D51FF" w:rsidP="00CA290C">
          <w:pPr>
            <w:pStyle w:val="Hinthiddentext"/>
          </w:pPr>
          <w:r w:rsidRPr="00AB5AD6">
            <w:t xml:space="preserve">Please remember to update the table of contents before printing. </w:t>
          </w:r>
          <w:r w:rsidRPr="00765E17">
            <w:t>Use F9 to update.</w:t>
          </w:r>
        </w:p>
      </w:sdtContent>
    </w:sdt>
    <w:p w14:paraId="0860D6AB" w14:textId="77777777" w:rsidR="004D51FF" w:rsidRPr="00765E17" w:rsidRDefault="004D51FF" w:rsidP="004D51FF">
      <w:pPr>
        <w:pStyle w:val="Hinweisausgeblendetklein"/>
        <w:rPr>
          <w:lang w:val="en-US"/>
        </w:rPr>
      </w:pPr>
    </w:p>
    <w:p w14:paraId="06181F03" w14:textId="77777777" w:rsidR="00485863" w:rsidRPr="00915C6A" w:rsidRDefault="00485863" w:rsidP="00485863">
      <w:pPr>
        <w:pStyle w:val="Hinweisausgeblendetklein"/>
        <w:rPr>
          <w:lang w:val="en-US"/>
        </w:rPr>
      </w:pPr>
      <w:r w:rsidRPr="00915C6A">
        <w:rPr>
          <w:lang w:val="en-US"/>
        </w:rPr>
        <w:t xml:space="preserve">If you </w:t>
      </w:r>
      <w:r>
        <w:rPr>
          <w:lang w:val="en-US"/>
        </w:rPr>
        <w:t xml:space="preserve">want </w:t>
      </w:r>
      <w:r w:rsidRPr="00915C6A">
        <w:rPr>
          <w:lang w:val="en-US"/>
        </w:rPr>
        <w:t xml:space="preserve">to </w:t>
      </w:r>
      <w:r>
        <w:rPr>
          <w:lang w:val="en-US"/>
        </w:rPr>
        <w:t xml:space="preserve">separate </w:t>
      </w:r>
      <w:r w:rsidRPr="00915C6A">
        <w:rPr>
          <w:lang w:val="en-US"/>
        </w:rPr>
        <w:t>the table of contents from the text</w:t>
      </w:r>
      <w:r>
        <w:rPr>
          <w:lang w:val="en-US"/>
        </w:rPr>
        <w:t>,</w:t>
      </w:r>
      <w:r w:rsidRPr="00915C6A">
        <w:rPr>
          <w:lang w:val="en-US"/>
        </w:rPr>
        <w:t xml:space="preserve"> please insert a page break.</w:t>
      </w:r>
    </w:p>
    <w:p w14:paraId="666A751A" w14:textId="77777777" w:rsidR="004D51FF" w:rsidRDefault="004D51FF" w:rsidP="004D51FF">
      <w:pPr>
        <w:pStyle w:val="Hinweisausgeblendetklein"/>
      </w:pPr>
      <w:r>
        <w:t>Falls Sie das Inhaltsverzeichnis vom Text trennen möchten, fügen Sie bitte hier einen Seitenumbruch ein.</w:t>
      </w:r>
    </w:p>
    <w:p w14:paraId="7D46C869" w14:textId="77777777" w:rsidR="00EB0409" w:rsidRPr="008F571E" w:rsidRDefault="00EB0409">
      <w:pPr>
        <w:spacing w:after="0"/>
        <w:rPr>
          <w:rFonts w:cs="Arial"/>
          <w:b/>
          <w:color w:val="000000" w:themeColor="text1"/>
          <w:sz w:val="26"/>
          <w:szCs w:val="20"/>
          <w:lang w:val="de-DE"/>
        </w:rPr>
      </w:pPr>
      <w:r w:rsidRPr="008F571E">
        <w:rPr>
          <w:lang w:val="de-DE"/>
        </w:rPr>
        <w:br w:type="page"/>
      </w:r>
    </w:p>
    <w:p w14:paraId="1D1B5D6F" w14:textId="121CFDF1" w:rsidR="004D51FF" w:rsidRDefault="0034301A" w:rsidP="004D51FF">
      <w:pPr>
        <w:pStyle w:val="Heading1"/>
      </w:pPr>
      <w:bookmarkStart w:id="0" w:name="_Toc167870394"/>
      <w:r>
        <w:lastRenderedPageBreak/>
        <w:t>Introduction</w:t>
      </w:r>
      <w:bookmarkEnd w:id="0"/>
    </w:p>
    <w:p w14:paraId="160AC3A2" w14:textId="77777777" w:rsidR="00170640" w:rsidRDefault="00170640" w:rsidP="00170640"/>
    <w:p w14:paraId="398414FE" w14:textId="0C9E4301" w:rsidR="00394D7D" w:rsidRDefault="00394D7D" w:rsidP="00170640">
      <w:pPr>
        <w:rPr>
          <w:lang w:eastAsia="zh-CN"/>
        </w:rPr>
      </w:pPr>
      <w:r>
        <w:rPr>
          <w:rFonts w:hint="eastAsia"/>
          <w:lang w:eastAsia="zh-CN"/>
        </w:rPr>
        <w:t xml:space="preserve">TODO: </w:t>
      </w:r>
    </w:p>
    <w:p w14:paraId="34CEA3DF" w14:textId="309CEBC2" w:rsidR="00170640" w:rsidRPr="00170640" w:rsidRDefault="008808C4" w:rsidP="00170640">
      <w:r>
        <w:rPr>
          <w:rFonts w:hint="eastAsia"/>
          <w:lang w:eastAsia="zh-CN"/>
        </w:rPr>
        <w:t xml:space="preserve">Need to </w:t>
      </w:r>
      <w:proofErr w:type="gramStart"/>
      <w:r>
        <w:rPr>
          <w:rFonts w:hint="eastAsia"/>
          <w:lang w:eastAsia="zh-CN"/>
        </w:rPr>
        <w:t>implement</w:t>
      </w:r>
      <w:proofErr w:type="gramEnd"/>
    </w:p>
    <w:p w14:paraId="4325D2A9" w14:textId="77777777" w:rsidR="00485863" w:rsidRPr="00D548CA" w:rsidRDefault="00485863" w:rsidP="00485863">
      <w:pPr>
        <w:pStyle w:val="Hinweisausgeblendetklein"/>
        <w:rPr>
          <w:lang w:val="en-US"/>
        </w:rPr>
      </w:pPr>
      <w:r w:rsidRPr="00D548CA">
        <w:rPr>
          <w:lang w:val="en-US"/>
        </w:rPr>
        <w:t>Which objective shall meet the document? Why does this document exist? What is the purpose of this document?</w:t>
      </w:r>
    </w:p>
    <w:sectPr w:rsidR="00485863" w:rsidRPr="00D548CA" w:rsidSect="00D524E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41" w:right="680" w:bottom="1361" w:left="1361" w:header="856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CA5C8" w14:textId="77777777" w:rsidR="00CF5C6C" w:rsidRDefault="00CF5C6C">
      <w:r>
        <w:separator/>
      </w:r>
    </w:p>
  </w:endnote>
  <w:endnote w:type="continuationSeparator" w:id="0">
    <w:p w14:paraId="56A9CF00" w14:textId="77777777" w:rsidR="00CF5C6C" w:rsidRDefault="00CF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1"/>
      <w:tblpPr w:horzAnchor="margin" w:tblpY="13666"/>
      <w:tblOverlap w:val="never"/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8901"/>
      <w:gridCol w:w="964"/>
    </w:tblGrid>
    <w:tr w:rsidR="00065084" w:rsidRPr="00453BCB" w14:paraId="2CD66425" w14:textId="77777777" w:rsidTr="00C51857">
      <w:tc>
        <w:tcPr>
          <w:tcW w:w="8902" w:type="dxa"/>
        </w:tcPr>
        <w:p w14:paraId="45E2ACD5" w14:textId="6951EA32" w:rsidR="00065084" w:rsidRPr="00453BCB" w:rsidRDefault="00065084" w:rsidP="00453BCB">
          <w:pPr>
            <w:pStyle w:val="Footer"/>
            <w:rPr>
              <w:lang w:val="en-US"/>
            </w:rPr>
          </w:pPr>
          <w:r w:rsidRPr="00453BCB">
            <w:rPr>
              <w:lang w:val="en-US"/>
            </w:rPr>
            <w:fldChar w:fldCharType="begin"/>
          </w:r>
          <w:r w:rsidRPr="00453BCB">
            <w:rPr>
              <w:lang w:val="en-US"/>
            </w:rPr>
            <w:instrText xml:space="preserve"> FILENAME   \* MERGEFORMAT </w:instrText>
          </w:r>
          <w:r w:rsidRPr="00453BCB">
            <w:rPr>
              <w:lang w:val="en-US"/>
            </w:rPr>
            <w:fldChar w:fldCharType="separate"/>
          </w:r>
          <w:r w:rsidR="00AF1F88">
            <w:rPr>
              <w:noProof/>
              <w:lang w:val="en-US"/>
            </w:rPr>
            <w:t>project_template_user_docu.docx</w:t>
          </w:r>
          <w:r w:rsidRPr="00453BCB">
            <w:rPr>
              <w:lang w:val="en-US"/>
            </w:rPr>
            <w:fldChar w:fldCharType="end"/>
          </w:r>
          <w:r w:rsidRPr="00453BCB">
            <w:rPr>
              <w:lang w:val="en-US"/>
            </w:rPr>
            <w:t xml:space="preserve"> · Version: </w:t>
          </w:r>
          <w:sdt>
            <w:sdtPr>
              <w:rPr>
                <w:lang w:val="en-US"/>
              </w:rPr>
              <w:alias w:val="Version"/>
              <w:tag w:val="Version"/>
              <w:id w:val="1888219510"/>
              <w:dataBinding w:xpath="/ns0:IAVProperties/ns0:Version" w:storeItemID="{D887DC11-E152-475B-8C92-E6B29772E875}"/>
              <w:text/>
            </w:sdtPr>
            <w:sdtContent>
              <w:proofErr w:type="spellStart"/>
              <w:r w:rsidR="00B350B4">
                <w:rPr>
                  <w:lang w:val="en-US"/>
                </w:rPr>
                <w:t>xx.xx.xx</w:t>
              </w:r>
              <w:proofErr w:type="spellEnd"/>
              <w:r w:rsidR="00B350B4">
                <w:rPr>
                  <w:lang w:val="en-US"/>
                </w:rPr>
                <w:t xml:space="preserve"> </w:t>
              </w:r>
            </w:sdtContent>
          </w:sdt>
          <w:r w:rsidR="00AD68F8">
            <w:rPr>
              <w:lang w:val="en-US"/>
            </w:rPr>
            <w:t xml:space="preserve"> </w:t>
          </w:r>
          <w:r w:rsidRPr="00453BCB">
            <w:rPr>
              <w:lang w:val="en-US"/>
            </w:rPr>
            <w:t>· Status:</w:t>
          </w:r>
          <w:r w:rsidR="002F4311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Document_Status"/>
              <w:tag w:val="Document_Status"/>
              <w:id w:val="2042318450"/>
              <w:placeholder>
                <w:docPart w:val="5A73DF1D10EA4353B3390F68834C594C"/>
              </w:placeholder>
              <w:dataBinding w:xpath="/ns0:IAVProperties/ns0:LifeCycleState" w:storeItemID="{D887DC11-E152-475B-8C92-E6B29772E875}"/>
              <w:dropDownList w:lastValue="Draft">
                <w:listItem w:value="Wählen Sie ein Element aus."/>
                <w:listItem w:displayText="Draft" w:value="Draft"/>
                <w:listItem w:displayText="Released" w:value="Released"/>
                <w:listItem w:displayText="No Valid" w:value="No Valid"/>
              </w:dropDownList>
            </w:sdtPr>
            <w:sdtContent>
              <w:r w:rsidR="002F4311" w:rsidRPr="002F4311">
                <w:rPr>
                  <w:lang w:val="en-US"/>
                </w:rPr>
                <w:t>Draft</w:t>
              </w:r>
            </w:sdtContent>
          </w:sdt>
          <w:r w:rsidRPr="00453BCB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Confidentiality"/>
              <w:tag w:val="Confidentiality"/>
              <w:id w:val="-1072416928"/>
              <w:placeholder>
                <w:docPart w:val="46E74DAB4C434793B682CFA14E703DA5"/>
              </w:placeholder>
              <w:dataBinding w:xpath="/ns0:IAVProperties/ns0:ConfidentialLevel" w:storeItemID="{D887DC11-E152-475B-8C92-E6B29772E875}"/>
              <w:dropDownList w:lastValue="Confidential">
                <w:listItem w:value="Wählen Sie ein Element aus."/>
                <w:listItem w:displayText="Public" w:value="Public"/>
                <w:listItem w:displayText="Internal" w:value="Internal"/>
                <w:listItem w:displayText="Confidential" w:value="Confidential"/>
                <w:listItem w:displayText="Strictly Confidential" w:value="Strictly Confidential"/>
              </w:dropDownList>
            </w:sdtPr>
            <w:sdtContent>
              <w:r w:rsidR="002F4311">
                <w:rPr>
                  <w:lang w:val="en-US"/>
                </w:rPr>
                <w:t>Confidential</w:t>
              </w:r>
            </w:sdtContent>
          </w:sdt>
          <w:r w:rsidR="002F4311">
            <w:rPr>
              <w:lang w:val="en-US"/>
            </w:rPr>
            <w:t xml:space="preserve"> </w:t>
          </w:r>
          <w:r w:rsidRPr="00453BCB">
            <w:rPr>
              <w:lang w:val="en-US"/>
            </w:rPr>
            <w:t xml:space="preserve">· </w:t>
          </w:r>
          <w:r w:rsidRPr="00453BCB">
            <w:rPr>
              <w:lang w:val="en-US"/>
            </w:rPr>
            <w:fldChar w:fldCharType="begin"/>
          </w:r>
          <w:r w:rsidRPr="00453BCB">
            <w:rPr>
              <w:lang w:val="en-US"/>
            </w:rPr>
            <w:instrText xml:space="preserve"> DOCPROPERTY  Vorlagenname  \* MERGEFORMAT </w:instrText>
          </w:r>
          <w:r w:rsidRPr="00453BCB">
            <w:rPr>
              <w:lang w:val="en-US"/>
            </w:rPr>
            <w:fldChar w:fldCharType="separate"/>
          </w:r>
          <w:r w:rsidR="00AF1F88">
            <w:rPr>
              <w:lang w:val="en-US"/>
            </w:rPr>
            <w:t>IAV-Base-Template-extensive-portrait</w:t>
          </w:r>
          <w:r w:rsidRPr="00453BCB">
            <w:rPr>
              <w:lang w:val="en-US"/>
            </w:rPr>
            <w:fldChar w:fldCharType="end"/>
          </w:r>
          <w:r w:rsidRPr="00453BCB">
            <w:rPr>
              <w:lang w:val="en-US"/>
            </w:rPr>
            <w:t>_</w:t>
          </w:r>
          <w:r w:rsidRPr="00453BCB">
            <w:rPr>
              <w:lang w:val="en-US"/>
            </w:rPr>
            <w:fldChar w:fldCharType="begin"/>
          </w:r>
          <w:r w:rsidRPr="00453BCB">
            <w:rPr>
              <w:lang w:val="en-US"/>
            </w:rPr>
            <w:instrText xml:space="preserve"> DOCPROPERTY  Vorlagenversion  \* MERGEFORMAT </w:instrText>
          </w:r>
          <w:r w:rsidRPr="00453BCB">
            <w:rPr>
              <w:lang w:val="en-US"/>
            </w:rPr>
            <w:fldChar w:fldCharType="separate"/>
          </w:r>
          <w:r w:rsidR="00AF1F88">
            <w:rPr>
              <w:lang w:val="en-US"/>
            </w:rPr>
            <w:t>V1.7</w:t>
          </w:r>
          <w:r w:rsidRPr="00453BCB">
            <w:rPr>
              <w:lang w:val="en-US"/>
            </w:rPr>
            <w:fldChar w:fldCharType="end"/>
          </w:r>
          <w:r w:rsidRPr="00453BCB">
            <w:rPr>
              <w:lang w:val="en-US"/>
            </w:rPr>
            <w:t xml:space="preserve"> · © IAV</w:t>
          </w:r>
        </w:p>
      </w:tc>
      <w:tc>
        <w:tcPr>
          <w:tcW w:w="964" w:type="dxa"/>
          <w:vAlign w:val="bottom"/>
        </w:tcPr>
        <w:p w14:paraId="240D49D6" w14:textId="77777777" w:rsidR="00065084" w:rsidRPr="00453BCB" w:rsidRDefault="00065084" w:rsidP="00C3609C">
          <w:pPr>
            <w:tabs>
              <w:tab w:val="right" w:pos="9866"/>
            </w:tabs>
            <w:spacing w:before="0"/>
            <w:jc w:val="right"/>
            <w:rPr>
              <w:rFonts w:cs="Arial"/>
              <w:sz w:val="18"/>
              <w:szCs w:val="16"/>
            </w:rPr>
          </w:pPr>
          <w:r w:rsidRPr="00453BCB">
            <w:rPr>
              <w:rFonts w:cs="Arial"/>
              <w:sz w:val="18"/>
              <w:szCs w:val="16"/>
            </w:rPr>
            <w:fldChar w:fldCharType="begin"/>
          </w:r>
          <w:r w:rsidRPr="00453BCB">
            <w:rPr>
              <w:rFonts w:cs="Arial"/>
              <w:sz w:val="18"/>
              <w:szCs w:val="16"/>
            </w:rPr>
            <w:instrText xml:space="preserve"> PAGE </w:instrText>
          </w:r>
          <w:r w:rsidRPr="00453BCB">
            <w:rPr>
              <w:rFonts w:cs="Arial"/>
              <w:sz w:val="18"/>
              <w:szCs w:val="16"/>
            </w:rPr>
            <w:fldChar w:fldCharType="separate"/>
          </w:r>
          <w:r w:rsidR="00DB59B1">
            <w:rPr>
              <w:rFonts w:cs="Arial"/>
              <w:noProof/>
              <w:sz w:val="18"/>
              <w:szCs w:val="16"/>
            </w:rPr>
            <w:t>3</w:t>
          </w:r>
          <w:r w:rsidRPr="00453BCB">
            <w:rPr>
              <w:rFonts w:cs="Arial"/>
              <w:sz w:val="18"/>
              <w:szCs w:val="16"/>
            </w:rPr>
            <w:fldChar w:fldCharType="end"/>
          </w:r>
          <w:r w:rsidRPr="00453BCB">
            <w:rPr>
              <w:rFonts w:cs="Arial"/>
              <w:sz w:val="18"/>
              <w:szCs w:val="16"/>
            </w:rPr>
            <w:t xml:space="preserve"> / </w:t>
          </w:r>
          <w:r w:rsidRPr="00453BCB">
            <w:rPr>
              <w:rFonts w:cs="Arial"/>
              <w:sz w:val="18"/>
              <w:szCs w:val="16"/>
            </w:rPr>
            <w:fldChar w:fldCharType="begin"/>
          </w:r>
          <w:r w:rsidRPr="00453BCB">
            <w:rPr>
              <w:rFonts w:cs="Arial"/>
              <w:sz w:val="18"/>
              <w:szCs w:val="16"/>
            </w:rPr>
            <w:instrText xml:space="preserve"> NUMPAGES </w:instrText>
          </w:r>
          <w:r w:rsidRPr="00453BCB">
            <w:rPr>
              <w:rFonts w:cs="Arial"/>
              <w:sz w:val="18"/>
              <w:szCs w:val="16"/>
            </w:rPr>
            <w:fldChar w:fldCharType="separate"/>
          </w:r>
          <w:r w:rsidR="00DB59B1">
            <w:rPr>
              <w:rFonts w:cs="Arial"/>
              <w:noProof/>
              <w:sz w:val="18"/>
              <w:szCs w:val="16"/>
            </w:rPr>
            <w:t>5</w:t>
          </w:r>
          <w:r w:rsidRPr="00453BCB">
            <w:rPr>
              <w:rFonts w:cs="Arial"/>
              <w:sz w:val="18"/>
              <w:szCs w:val="16"/>
            </w:rPr>
            <w:fldChar w:fldCharType="end"/>
          </w:r>
        </w:p>
      </w:tc>
    </w:tr>
  </w:tbl>
  <w:p w14:paraId="37CCAB45" w14:textId="77777777" w:rsidR="001F0DDD" w:rsidRPr="00453BCB" w:rsidRDefault="001F0DDD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387A" w14:textId="77777777" w:rsidR="007C691C" w:rsidRDefault="007C691C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7B567" w14:textId="77777777" w:rsidR="00CF5C6C" w:rsidRDefault="00CF5C6C">
      <w:r>
        <w:separator/>
      </w:r>
    </w:p>
  </w:footnote>
  <w:footnote w:type="continuationSeparator" w:id="0">
    <w:p w14:paraId="2F531341" w14:textId="77777777" w:rsidR="00CF5C6C" w:rsidRDefault="00CF5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BE28E" w14:textId="77777777" w:rsidR="006B0561" w:rsidRPr="005A0045" w:rsidRDefault="006B0561" w:rsidP="005A0045">
    <w:pPr>
      <w:pStyle w:val="Header"/>
    </w:pPr>
    <w:r>
      <w:tab/>
    </w:r>
    <w:r>
      <w:rPr>
        <w:noProof/>
      </w:rPr>
      <w:drawing>
        <wp:inline distT="0" distB="0" distL="0" distR="0" wp14:anchorId="727547B0" wp14:editId="184C2E84">
          <wp:extent cx="1051200" cy="306000"/>
          <wp:effectExtent l="0" t="0" r="0" b="0"/>
          <wp:docPr id="1423032078" name="Grafik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0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EF0912" w14:textId="77777777" w:rsidR="004D51FF" w:rsidRPr="005F5403" w:rsidRDefault="004D51FF" w:rsidP="005F5403">
    <w:pPr>
      <w:pStyle w:val="Header"/>
      <w:tabs>
        <w:tab w:val="right" w:pos="984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42980" w14:textId="77777777" w:rsidR="00926C9F" w:rsidRPr="006B0561" w:rsidRDefault="006B0561" w:rsidP="006B05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2FEE" wp14:editId="6BB89D38">
              <wp:simplePos x="0" y="0"/>
              <wp:positionH relativeFrom="margin">
                <wp:posOffset>0</wp:posOffset>
              </wp:positionH>
              <wp:positionV relativeFrom="paragraph">
                <wp:posOffset>-109220</wp:posOffset>
              </wp:positionV>
              <wp:extent cx="4230000" cy="45720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00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6676"/>
                          </w:tblGrid>
                          <w:tr w:rsidR="006B0561" w:rsidRPr="00C25B7B" w14:paraId="6D4581D3" w14:textId="77777777" w:rsidTr="00C25B7B">
                            <w:trPr>
                              <w:trHeight w:val="680"/>
                            </w:trPr>
                            <w:tc>
                              <w:tcPr>
                                <w:tcW w:w="6771" w:type="dxa"/>
                                <w:shd w:val="clear" w:color="auto" w:fill="auto"/>
                                <w:vAlign w:val="bottom"/>
                              </w:tcPr>
                              <w:p w14:paraId="761AC8AB" w14:textId="6498F064" w:rsidR="006B0561" w:rsidRPr="00DE0C38" w:rsidRDefault="00000000" w:rsidP="00003C2D">
                                <w:pPr>
                                  <w:spacing w:after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Dokumenttitel"/>
                                    <w:tag w:val="Dokumenttitel"/>
                                    <w:id w:val="-21247646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B0409">
                                      <w:rPr>
                                        <w:sz w:val="26"/>
                                        <w:szCs w:val="26"/>
                                      </w:rPr>
                                      <w:t>User Documentation</w:t>
                                    </w:r>
                                  </w:sdtContent>
                                </w:sdt>
                              </w:p>
                              <w:bookmarkStart w:id="1" w:name="Betreff_Projekt"/>
                              <w:p w14:paraId="7C914D0A" w14:textId="56C0CBB0" w:rsidR="006B0561" w:rsidRPr="0079642B" w:rsidRDefault="00000000" w:rsidP="00003C2D">
                                <w:pPr>
                                  <w:spacing w:after="0"/>
                                </w:pPr>
                                <w:sdt>
                                  <w:sdtPr>
                                    <w:alias w:val="Betreff_Projekt"/>
                                    <w:tag w:val="Betreff_Projekt"/>
                                    <w:id w:val="-168080692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808C4">
                                      <w:t>project_name</w:t>
                                    </w:r>
                                  </w:sdtContent>
                                </w:sdt>
                                <w:bookmarkEnd w:id="1"/>
                              </w:p>
                            </w:tc>
                          </w:tr>
                        </w:tbl>
                        <w:p w14:paraId="1E926BF9" w14:textId="77777777" w:rsidR="006B0561" w:rsidRPr="000013AA" w:rsidRDefault="006B0561" w:rsidP="00244EBD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12FE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0;margin-top:-8.6pt;width:333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" stroked="f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6676"/>
                    </w:tblGrid>
                    <w:tr w:rsidR="006B0561" w:rsidRPr="00C25B7B" w14:paraId="6D4581D3" w14:textId="77777777" w:rsidTr="00C25B7B">
                      <w:trPr>
                        <w:trHeight w:val="680"/>
                      </w:trPr>
                      <w:tc>
                        <w:tcPr>
                          <w:tcW w:w="6771" w:type="dxa"/>
                          <w:shd w:val="clear" w:color="auto" w:fill="auto"/>
                          <w:vAlign w:val="bottom"/>
                        </w:tcPr>
                        <w:p w14:paraId="761AC8AB" w14:textId="6498F064" w:rsidR="006B0561" w:rsidRPr="00DE0C38" w:rsidRDefault="00000000" w:rsidP="00003C2D">
                          <w:pPr>
                            <w:spacing w:after="0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Dokumenttitel"/>
                              <w:tag w:val="Dokumenttitel"/>
                              <w:id w:val="-21247646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0409">
                                <w:rPr>
                                  <w:sz w:val="26"/>
                                  <w:szCs w:val="26"/>
                                </w:rPr>
                                <w:t>User Documentation</w:t>
                              </w:r>
                            </w:sdtContent>
                          </w:sdt>
                        </w:p>
                        <w:bookmarkStart w:id="2" w:name="Betreff_Projekt"/>
                        <w:p w14:paraId="7C914D0A" w14:textId="56C0CBB0" w:rsidR="006B0561" w:rsidRPr="0079642B" w:rsidRDefault="00000000" w:rsidP="00003C2D">
                          <w:pPr>
                            <w:spacing w:after="0"/>
                          </w:pPr>
                          <w:sdt>
                            <w:sdtPr>
                              <w:alias w:val="Betreff_Projekt"/>
                              <w:tag w:val="Betreff_Projekt"/>
                              <w:id w:val="-168080692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808C4">
                                <w:t>project_name</w:t>
                              </w:r>
                            </w:sdtContent>
                          </w:sdt>
                          <w:bookmarkEnd w:id="2"/>
                        </w:p>
                      </w:tc>
                    </w:tr>
                  </w:tbl>
                  <w:p w14:paraId="1E926BF9" w14:textId="77777777" w:rsidR="006B0561" w:rsidRPr="000013AA" w:rsidRDefault="006B0561" w:rsidP="00244EBD">
                    <w:pPr>
                      <w:rPr>
                        <w:rFonts w:cs="Aria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rPr>
        <w:noProof/>
      </w:rPr>
      <w:drawing>
        <wp:inline distT="0" distB="0" distL="0" distR="0" wp14:anchorId="24744C6E" wp14:editId="1CA4DEC5">
          <wp:extent cx="1051200" cy="306000"/>
          <wp:effectExtent l="0" t="0" r="0" b="0"/>
          <wp:docPr id="5" name="Grafik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0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4D4D9" w14:textId="77777777" w:rsidR="007C691C" w:rsidRPr="005F5403" w:rsidRDefault="007C691C" w:rsidP="005F5403">
    <w:pPr>
      <w:pStyle w:val="Header"/>
      <w:tabs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2AEC312"/>
    <w:lvl w:ilvl="0">
      <w:start w:val="1"/>
      <w:numFmt w:val="lowerLetter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405A34B4"/>
    <w:lvl w:ilvl="0">
      <w:start w:val="1"/>
      <w:numFmt w:val="decimal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EC669C36"/>
    <w:lvl w:ilvl="0">
      <w:start w:val="1"/>
      <w:numFmt w:val="lowerRoman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FF642DF2"/>
    <w:lvl w:ilvl="0">
      <w:start w:val="1"/>
      <w:numFmt w:val="lowerLetter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1B18D1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E60A78"/>
    <w:lvl w:ilvl="0">
      <w:start w:val="1"/>
      <w:numFmt w:val="bullet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D1F67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DC7C02"/>
    <w:lvl w:ilvl="0">
      <w:start w:val="1"/>
      <w:numFmt w:val="bullet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57AA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83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50F4C"/>
    <w:multiLevelType w:val="hybridMultilevel"/>
    <w:tmpl w:val="0E786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66FBF"/>
    <w:multiLevelType w:val="hybridMultilevel"/>
    <w:tmpl w:val="CECA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F7D9E"/>
    <w:multiLevelType w:val="hybridMultilevel"/>
    <w:tmpl w:val="DFA0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A2998"/>
    <w:multiLevelType w:val="hybridMultilevel"/>
    <w:tmpl w:val="ACF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52FA5"/>
    <w:multiLevelType w:val="hybridMultilevel"/>
    <w:tmpl w:val="356A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C43BFB"/>
    <w:multiLevelType w:val="hybridMultilevel"/>
    <w:tmpl w:val="7D0E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4741E"/>
    <w:multiLevelType w:val="hybridMultilevel"/>
    <w:tmpl w:val="0F94FE9A"/>
    <w:lvl w:ilvl="0" w:tplc="BBBE19AA">
      <w:start w:val="1"/>
      <w:numFmt w:val="bullet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1EA512B"/>
    <w:multiLevelType w:val="hybridMultilevel"/>
    <w:tmpl w:val="6704A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83F53"/>
    <w:multiLevelType w:val="hybridMultilevel"/>
    <w:tmpl w:val="0CD6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40806"/>
    <w:multiLevelType w:val="hybridMultilevel"/>
    <w:tmpl w:val="16A2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44DB5"/>
    <w:multiLevelType w:val="hybridMultilevel"/>
    <w:tmpl w:val="CCDCC110"/>
    <w:lvl w:ilvl="0" w:tplc="20B668A8">
      <w:start w:val="1"/>
      <w:numFmt w:val="bullet"/>
      <w:pStyle w:val="ListContinue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1" w15:restartNumberingAfterBreak="0">
    <w:nsid w:val="380D0939"/>
    <w:multiLevelType w:val="hybridMultilevel"/>
    <w:tmpl w:val="F89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D3685"/>
    <w:multiLevelType w:val="multilevel"/>
    <w:tmpl w:val="D2AEEA36"/>
    <w:styleLink w:val="IAVListNumber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2F7C9C"/>
    <w:multiLevelType w:val="hybridMultilevel"/>
    <w:tmpl w:val="56E04C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15772B"/>
    <w:multiLevelType w:val="hybridMultilevel"/>
    <w:tmpl w:val="1AF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C773B"/>
    <w:multiLevelType w:val="hybridMultilevel"/>
    <w:tmpl w:val="C39A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B6743"/>
    <w:multiLevelType w:val="hybridMultilevel"/>
    <w:tmpl w:val="E556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E281D"/>
    <w:multiLevelType w:val="hybridMultilevel"/>
    <w:tmpl w:val="996C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E0D9D"/>
    <w:multiLevelType w:val="hybridMultilevel"/>
    <w:tmpl w:val="E09A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A7FA2"/>
    <w:multiLevelType w:val="multilevel"/>
    <w:tmpl w:val="5900C9D6"/>
    <w:styleLink w:val="ArticleSection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2FB1FD2"/>
    <w:multiLevelType w:val="hybridMultilevel"/>
    <w:tmpl w:val="725CD296"/>
    <w:lvl w:ilvl="0" w:tplc="ACEA16D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7E6A90"/>
    <w:multiLevelType w:val="hybridMultilevel"/>
    <w:tmpl w:val="B66A74EE"/>
    <w:lvl w:ilvl="0" w:tplc="14B82966">
      <w:start w:val="1"/>
      <w:numFmt w:val="bullet"/>
      <w:pStyle w:val="ListContinue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2" w15:restartNumberingAfterBreak="0">
    <w:nsid w:val="60130DDE"/>
    <w:multiLevelType w:val="hybridMultilevel"/>
    <w:tmpl w:val="6DC6DCB0"/>
    <w:lvl w:ilvl="0" w:tplc="73DC3C1E">
      <w:start w:val="1"/>
      <w:numFmt w:val="bullet"/>
      <w:pStyle w:val="ListContinue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3" w15:restartNumberingAfterBreak="0">
    <w:nsid w:val="603A60B7"/>
    <w:multiLevelType w:val="multilevel"/>
    <w:tmpl w:val="39FAA4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D5BE8"/>
    <w:multiLevelType w:val="hybridMultilevel"/>
    <w:tmpl w:val="3812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D3A9E"/>
    <w:multiLevelType w:val="hybridMultilevel"/>
    <w:tmpl w:val="0E4A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24733"/>
    <w:multiLevelType w:val="multilevel"/>
    <w:tmpl w:val="2A6030B6"/>
    <w:styleLink w:val="IAVBulletList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B9009B8"/>
    <w:multiLevelType w:val="hybridMultilevel"/>
    <w:tmpl w:val="F7B68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B1772A"/>
    <w:multiLevelType w:val="hybridMultilevel"/>
    <w:tmpl w:val="9E40680E"/>
    <w:lvl w:ilvl="0" w:tplc="7750A45C">
      <w:start w:val="1"/>
      <w:numFmt w:val="bullet"/>
      <w:pStyle w:val="ListContinue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39" w15:restartNumberingAfterBreak="0">
    <w:nsid w:val="7EE60052"/>
    <w:multiLevelType w:val="hybridMultilevel"/>
    <w:tmpl w:val="054C9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754690">
    <w:abstractNumId w:val="9"/>
  </w:num>
  <w:num w:numId="2" w16cid:durableId="1926306917">
    <w:abstractNumId w:val="7"/>
  </w:num>
  <w:num w:numId="3" w16cid:durableId="819542895">
    <w:abstractNumId w:val="6"/>
  </w:num>
  <w:num w:numId="4" w16cid:durableId="570820605">
    <w:abstractNumId w:val="5"/>
  </w:num>
  <w:num w:numId="5" w16cid:durableId="1422146758">
    <w:abstractNumId w:val="4"/>
  </w:num>
  <w:num w:numId="6" w16cid:durableId="1231382984">
    <w:abstractNumId w:val="8"/>
  </w:num>
  <w:num w:numId="7" w16cid:durableId="45029009">
    <w:abstractNumId w:val="3"/>
  </w:num>
  <w:num w:numId="8" w16cid:durableId="38213930">
    <w:abstractNumId w:val="2"/>
  </w:num>
  <w:num w:numId="9" w16cid:durableId="1012797816">
    <w:abstractNumId w:val="1"/>
  </w:num>
  <w:num w:numId="10" w16cid:durableId="1639383738">
    <w:abstractNumId w:val="0"/>
  </w:num>
  <w:num w:numId="11" w16cid:durableId="411240224">
    <w:abstractNumId w:val="30"/>
  </w:num>
  <w:num w:numId="12" w16cid:durableId="1189181637">
    <w:abstractNumId w:val="16"/>
  </w:num>
  <w:num w:numId="13" w16cid:durableId="1940329039">
    <w:abstractNumId w:val="32"/>
  </w:num>
  <w:num w:numId="14" w16cid:durableId="1696350833">
    <w:abstractNumId w:val="20"/>
  </w:num>
  <w:num w:numId="15" w16cid:durableId="1104305535">
    <w:abstractNumId w:val="38"/>
  </w:num>
  <w:num w:numId="16" w16cid:durableId="2141342508">
    <w:abstractNumId w:val="29"/>
  </w:num>
  <w:num w:numId="17" w16cid:durableId="396246067">
    <w:abstractNumId w:val="31"/>
  </w:num>
  <w:num w:numId="18" w16cid:durableId="1379276956">
    <w:abstractNumId w:val="33"/>
  </w:num>
  <w:num w:numId="19" w16cid:durableId="1309481717">
    <w:abstractNumId w:val="36"/>
  </w:num>
  <w:num w:numId="20" w16cid:durableId="2092892589">
    <w:abstractNumId w:val="22"/>
  </w:num>
  <w:num w:numId="21" w16cid:durableId="218135653">
    <w:abstractNumId w:val="21"/>
  </w:num>
  <w:num w:numId="22" w16cid:durableId="1996643829">
    <w:abstractNumId w:val="23"/>
  </w:num>
  <w:num w:numId="23" w16cid:durableId="32467946">
    <w:abstractNumId w:val="24"/>
  </w:num>
  <w:num w:numId="24" w16cid:durableId="568922628">
    <w:abstractNumId w:val="28"/>
  </w:num>
  <w:num w:numId="25" w16cid:durableId="1415082378">
    <w:abstractNumId w:val="39"/>
  </w:num>
  <w:num w:numId="26" w16cid:durableId="2041854546">
    <w:abstractNumId w:val="17"/>
  </w:num>
  <w:num w:numId="27" w16cid:durableId="1940527548">
    <w:abstractNumId w:val="37"/>
  </w:num>
  <w:num w:numId="28" w16cid:durableId="1006133369">
    <w:abstractNumId w:val="26"/>
  </w:num>
  <w:num w:numId="29" w16cid:durableId="1146124296">
    <w:abstractNumId w:val="11"/>
  </w:num>
  <w:num w:numId="30" w16cid:durableId="2020889963">
    <w:abstractNumId w:val="15"/>
  </w:num>
  <w:num w:numId="31" w16cid:durableId="2044091073">
    <w:abstractNumId w:val="12"/>
  </w:num>
  <w:num w:numId="32" w16cid:durableId="1182738741">
    <w:abstractNumId w:val="10"/>
  </w:num>
  <w:num w:numId="33" w16cid:durableId="1901551861">
    <w:abstractNumId w:val="30"/>
  </w:num>
  <w:num w:numId="34" w16cid:durableId="2040011941">
    <w:abstractNumId w:val="18"/>
  </w:num>
  <w:num w:numId="35" w16cid:durableId="1693074400">
    <w:abstractNumId w:val="14"/>
  </w:num>
  <w:num w:numId="36" w16cid:durableId="317929830">
    <w:abstractNumId w:val="25"/>
  </w:num>
  <w:num w:numId="37" w16cid:durableId="1922368678">
    <w:abstractNumId w:val="13"/>
  </w:num>
  <w:num w:numId="38" w16cid:durableId="553203247">
    <w:abstractNumId w:val="34"/>
  </w:num>
  <w:num w:numId="39" w16cid:durableId="717433107">
    <w:abstractNumId w:val="35"/>
  </w:num>
  <w:num w:numId="40" w16cid:durableId="2096433463">
    <w:abstractNumId w:val="19"/>
  </w:num>
  <w:num w:numId="41" w16cid:durableId="1526746850">
    <w:abstractNumId w:val="30"/>
  </w:num>
  <w:num w:numId="42" w16cid:durableId="1606842374">
    <w:abstractNumId w:val="30"/>
  </w:num>
  <w:num w:numId="43" w16cid:durableId="197201060">
    <w:abstractNumId w:val="30"/>
  </w:num>
  <w:num w:numId="44" w16cid:durableId="1304963232">
    <w:abstractNumId w:val="30"/>
  </w:num>
  <w:num w:numId="45" w16cid:durableId="342634473">
    <w:abstractNumId w:val="30"/>
  </w:num>
  <w:num w:numId="46" w16cid:durableId="1980919270">
    <w:abstractNumId w:val="30"/>
  </w:num>
  <w:num w:numId="47" w16cid:durableId="34776097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ocumentProtection w:edit="readOnly" w:enforcement="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4"/>
    <w:rsid w:val="000013AA"/>
    <w:rsid w:val="0000161E"/>
    <w:rsid w:val="00003C2D"/>
    <w:rsid w:val="00011E14"/>
    <w:rsid w:val="00014191"/>
    <w:rsid w:val="000206E6"/>
    <w:rsid w:val="0002100D"/>
    <w:rsid w:val="00021732"/>
    <w:rsid w:val="00022BEA"/>
    <w:rsid w:val="00022F5D"/>
    <w:rsid w:val="000232C0"/>
    <w:rsid w:val="00027794"/>
    <w:rsid w:val="00032BBD"/>
    <w:rsid w:val="0003406F"/>
    <w:rsid w:val="00035938"/>
    <w:rsid w:val="000425C1"/>
    <w:rsid w:val="00043D01"/>
    <w:rsid w:val="000445D0"/>
    <w:rsid w:val="00046B96"/>
    <w:rsid w:val="0004755E"/>
    <w:rsid w:val="0005054F"/>
    <w:rsid w:val="00052E7A"/>
    <w:rsid w:val="0005359E"/>
    <w:rsid w:val="0005434F"/>
    <w:rsid w:val="00060170"/>
    <w:rsid w:val="0006028C"/>
    <w:rsid w:val="00063508"/>
    <w:rsid w:val="00065084"/>
    <w:rsid w:val="00072462"/>
    <w:rsid w:val="00076ADF"/>
    <w:rsid w:val="0007737E"/>
    <w:rsid w:val="00081F9F"/>
    <w:rsid w:val="00083943"/>
    <w:rsid w:val="00085311"/>
    <w:rsid w:val="000853FE"/>
    <w:rsid w:val="00085B54"/>
    <w:rsid w:val="00086501"/>
    <w:rsid w:val="000876AD"/>
    <w:rsid w:val="000878E7"/>
    <w:rsid w:val="000A0432"/>
    <w:rsid w:val="000A0668"/>
    <w:rsid w:val="000A1AFC"/>
    <w:rsid w:val="000A213E"/>
    <w:rsid w:val="000A3E02"/>
    <w:rsid w:val="000A716C"/>
    <w:rsid w:val="000B2DF1"/>
    <w:rsid w:val="000B36A3"/>
    <w:rsid w:val="000B4888"/>
    <w:rsid w:val="000B5B88"/>
    <w:rsid w:val="000B7BB7"/>
    <w:rsid w:val="000C4AF5"/>
    <w:rsid w:val="000C4BAB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4A"/>
    <w:rsid w:val="000E2568"/>
    <w:rsid w:val="000F1C4E"/>
    <w:rsid w:val="0010125F"/>
    <w:rsid w:val="00102762"/>
    <w:rsid w:val="0010357A"/>
    <w:rsid w:val="00104F9D"/>
    <w:rsid w:val="00110406"/>
    <w:rsid w:val="001114A1"/>
    <w:rsid w:val="001132DA"/>
    <w:rsid w:val="001156AD"/>
    <w:rsid w:val="00120A9B"/>
    <w:rsid w:val="00121EE3"/>
    <w:rsid w:val="00124240"/>
    <w:rsid w:val="00126C32"/>
    <w:rsid w:val="0012757C"/>
    <w:rsid w:val="00132395"/>
    <w:rsid w:val="001332CF"/>
    <w:rsid w:val="00137407"/>
    <w:rsid w:val="0014310A"/>
    <w:rsid w:val="001453C4"/>
    <w:rsid w:val="00146B9E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65068"/>
    <w:rsid w:val="00166EA1"/>
    <w:rsid w:val="00170640"/>
    <w:rsid w:val="00170AFD"/>
    <w:rsid w:val="00173D35"/>
    <w:rsid w:val="00177414"/>
    <w:rsid w:val="00182302"/>
    <w:rsid w:val="0018267C"/>
    <w:rsid w:val="00182CE1"/>
    <w:rsid w:val="00184A1A"/>
    <w:rsid w:val="001915D1"/>
    <w:rsid w:val="00192443"/>
    <w:rsid w:val="00193E0A"/>
    <w:rsid w:val="00194237"/>
    <w:rsid w:val="0019785C"/>
    <w:rsid w:val="001A06E8"/>
    <w:rsid w:val="001A087F"/>
    <w:rsid w:val="001A19D6"/>
    <w:rsid w:val="001A29E3"/>
    <w:rsid w:val="001A311F"/>
    <w:rsid w:val="001A41A5"/>
    <w:rsid w:val="001A668B"/>
    <w:rsid w:val="001B01C5"/>
    <w:rsid w:val="001B1AB4"/>
    <w:rsid w:val="001B3A98"/>
    <w:rsid w:val="001C1AEA"/>
    <w:rsid w:val="001C3079"/>
    <w:rsid w:val="001C3D27"/>
    <w:rsid w:val="001C4846"/>
    <w:rsid w:val="001D070A"/>
    <w:rsid w:val="001D0EFF"/>
    <w:rsid w:val="001D1EFB"/>
    <w:rsid w:val="001D4933"/>
    <w:rsid w:val="001D4A4B"/>
    <w:rsid w:val="001D562D"/>
    <w:rsid w:val="001D7351"/>
    <w:rsid w:val="001E30E9"/>
    <w:rsid w:val="001E39C6"/>
    <w:rsid w:val="001E574A"/>
    <w:rsid w:val="001E7BDE"/>
    <w:rsid w:val="001F0DDD"/>
    <w:rsid w:val="001F13E4"/>
    <w:rsid w:val="001F6EB1"/>
    <w:rsid w:val="001F7436"/>
    <w:rsid w:val="001F7967"/>
    <w:rsid w:val="00206937"/>
    <w:rsid w:val="002106B6"/>
    <w:rsid w:val="002140D6"/>
    <w:rsid w:val="00215797"/>
    <w:rsid w:val="00215E8A"/>
    <w:rsid w:val="00217F9D"/>
    <w:rsid w:val="00222000"/>
    <w:rsid w:val="00222697"/>
    <w:rsid w:val="00222953"/>
    <w:rsid w:val="002236E7"/>
    <w:rsid w:val="00223D7C"/>
    <w:rsid w:val="00231275"/>
    <w:rsid w:val="00231B1E"/>
    <w:rsid w:val="002321F8"/>
    <w:rsid w:val="002400DE"/>
    <w:rsid w:val="00241DC3"/>
    <w:rsid w:val="00244EBD"/>
    <w:rsid w:val="002451E2"/>
    <w:rsid w:val="00247A03"/>
    <w:rsid w:val="00253777"/>
    <w:rsid w:val="002633B9"/>
    <w:rsid w:val="00273188"/>
    <w:rsid w:val="00276233"/>
    <w:rsid w:val="0028113B"/>
    <w:rsid w:val="0028303A"/>
    <w:rsid w:val="00283210"/>
    <w:rsid w:val="0028413F"/>
    <w:rsid w:val="00290619"/>
    <w:rsid w:val="00290F8E"/>
    <w:rsid w:val="00293FD7"/>
    <w:rsid w:val="00294D16"/>
    <w:rsid w:val="0029504B"/>
    <w:rsid w:val="00296A49"/>
    <w:rsid w:val="00296D27"/>
    <w:rsid w:val="00297837"/>
    <w:rsid w:val="002A51CE"/>
    <w:rsid w:val="002A5EC5"/>
    <w:rsid w:val="002B21C3"/>
    <w:rsid w:val="002B6A3F"/>
    <w:rsid w:val="002C088A"/>
    <w:rsid w:val="002C2626"/>
    <w:rsid w:val="002C2981"/>
    <w:rsid w:val="002C5147"/>
    <w:rsid w:val="002C796E"/>
    <w:rsid w:val="002C7D81"/>
    <w:rsid w:val="002D1B2B"/>
    <w:rsid w:val="002D3AD1"/>
    <w:rsid w:val="002D6A51"/>
    <w:rsid w:val="002E14F5"/>
    <w:rsid w:val="002E2061"/>
    <w:rsid w:val="002E5242"/>
    <w:rsid w:val="002F0EE2"/>
    <w:rsid w:val="002F15E6"/>
    <w:rsid w:val="002F19D2"/>
    <w:rsid w:val="002F3252"/>
    <w:rsid w:val="002F4311"/>
    <w:rsid w:val="003001BC"/>
    <w:rsid w:val="00302475"/>
    <w:rsid w:val="00303343"/>
    <w:rsid w:val="003034F5"/>
    <w:rsid w:val="00304F84"/>
    <w:rsid w:val="00306FBA"/>
    <w:rsid w:val="00310506"/>
    <w:rsid w:val="00310C90"/>
    <w:rsid w:val="003127B1"/>
    <w:rsid w:val="003129D1"/>
    <w:rsid w:val="00312CF8"/>
    <w:rsid w:val="00313951"/>
    <w:rsid w:val="00314F75"/>
    <w:rsid w:val="00315D70"/>
    <w:rsid w:val="003175B0"/>
    <w:rsid w:val="00320A5A"/>
    <w:rsid w:val="00320B55"/>
    <w:rsid w:val="00322B6A"/>
    <w:rsid w:val="00323A29"/>
    <w:rsid w:val="00323AD9"/>
    <w:rsid w:val="00323D2C"/>
    <w:rsid w:val="00324D7E"/>
    <w:rsid w:val="00324E0F"/>
    <w:rsid w:val="00327AF4"/>
    <w:rsid w:val="00330E16"/>
    <w:rsid w:val="00333C0D"/>
    <w:rsid w:val="00333EFE"/>
    <w:rsid w:val="00334A54"/>
    <w:rsid w:val="003350D4"/>
    <w:rsid w:val="00335452"/>
    <w:rsid w:val="00342057"/>
    <w:rsid w:val="0034301A"/>
    <w:rsid w:val="00343620"/>
    <w:rsid w:val="0034438B"/>
    <w:rsid w:val="00345D6E"/>
    <w:rsid w:val="003477E7"/>
    <w:rsid w:val="00354E30"/>
    <w:rsid w:val="0036167A"/>
    <w:rsid w:val="003651FC"/>
    <w:rsid w:val="00366A28"/>
    <w:rsid w:val="00367CEB"/>
    <w:rsid w:val="00371DD2"/>
    <w:rsid w:val="0037354A"/>
    <w:rsid w:val="00375066"/>
    <w:rsid w:val="003765D8"/>
    <w:rsid w:val="00377DB4"/>
    <w:rsid w:val="003813DA"/>
    <w:rsid w:val="00381CF4"/>
    <w:rsid w:val="00385093"/>
    <w:rsid w:val="003860EB"/>
    <w:rsid w:val="0038778C"/>
    <w:rsid w:val="003939D6"/>
    <w:rsid w:val="00394D7D"/>
    <w:rsid w:val="00395074"/>
    <w:rsid w:val="00395679"/>
    <w:rsid w:val="00395C39"/>
    <w:rsid w:val="003A15DD"/>
    <w:rsid w:val="003A1D47"/>
    <w:rsid w:val="003A253A"/>
    <w:rsid w:val="003A25FC"/>
    <w:rsid w:val="003A40C7"/>
    <w:rsid w:val="003A4EB7"/>
    <w:rsid w:val="003A5A5C"/>
    <w:rsid w:val="003A7D56"/>
    <w:rsid w:val="003B37CB"/>
    <w:rsid w:val="003B3836"/>
    <w:rsid w:val="003B642E"/>
    <w:rsid w:val="003C67C0"/>
    <w:rsid w:val="003D36C3"/>
    <w:rsid w:val="003E03A2"/>
    <w:rsid w:val="003E0C57"/>
    <w:rsid w:val="003E18B5"/>
    <w:rsid w:val="003E422B"/>
    <w:rsid w:val="003E52A8"/>
    <w:rsid w:val="003F04D0"/>
    <w:rsid w:val="003F639D"/>
    <w:rsid w:val="0040100D"/>
    <w:rsid w:val="0040118D"/>
    <w:rsid w:val="00402FDF"/>
    <w:rsid w:val="00404511"/>
    <w:rsid w:val="004071CD"/>
    <w:rsid w:val="0041052A"/>
    <w:rsid w:val="004150F8"/>
    <w:rsid w:val="00415640"/>
    <w:rsid w:val="00421C60"/>
    <w:rsid w:val="00424BB1"/>
    <w:rsid w:val="0042746C"/>
    <w:rsid w:val="004314A5"/>
    <w:rsid w:val="00434F99"/>
    <w:rsid w:val="00441277"/>
    <w:rsid w:val="00441611"/>
    <w:rsid w:val="004439FB"/>
    <w:rsid w:val="00446EE4"/>
    <w:rsid w:val="00453A12"/>
    <w:rsid w:val="00453BCB"/>
    <w:rsid w:val="004548DC"/>
    <w:rsid w:val="004570C5"/>
    <w:rsid w:val="00457EC8"/>
    <w:rsid w:val="00462415"/>
    <w:rsid w:val="004624DA"/>
    <w:rsid w:val="00464362"/>
    <w:rsid w:val="00466658"/>
    <w:rsid w:val="00466E64"/>
    <w:rsid w:val="004745E9"/>
    <w:rsid w:val="00475DB7"/>
    <w:rsid w:val="00476A81"/>
    <w:rsid w:val="004775F7"/>
    <w:rsid w:val="004802F6"/>
    <w:rsid w:val="00485863"/>
    <w:rsid w:val="00486863"/>
    <w:rsid w:val="00487C78"/>
    <w:rsid w:val="00487CC9"/>
    <w:rsid w:val="004918B2"/>
    <w:rsid w:val="00493C5E"/>
    <w:rsid w:val="004A0C84"/>
    <w:rsid w:val="004A11E3"/>
    <w:rsid w:val="004A1B55"/>
    <w:rsid w:val="004A3680"/>
    <w:rsid w:val="004A4955"/>
    <w:rsid w:val="004A58EE"/>
    <w:rsid w:val="004A7CEC"/>
    <w:rsid w:val="004B35F7"/>
    <w:rsid w:val="004B368E"/>
    <w:rsid w:val="004B3CB9"/>
    <w:rsid w:val="004C4601"/>
    <w:rsid w:val="004C5063"/>
    <w:rsid w:val="004C547C"/>
    <w:rsid w:val="004C7F55"/>
    <w:rsid w:val="004D4708"/>
    <w:rsid w:val="004D51FF"/>
    <w:rsid w:val="004D54EF"/>
    <w:rsid w:val="004D582A"/>
    <w:rsid w:val="004E0184"/>
    <w:rsid w:val="004E0DDD"/>
    <w:rsid w:val="004E3792"/>
    <w:rsid w:val="004E4549"/>
    <w:rsid w:val="004F017C"/>
    <w:rsid w:val="004F4F68"/>
    <w:rsid w:val="004F5B1D"/>
    <w:rsid w:val="005019BA"/>
    <w:rsid w:val="005033A4"/>
    <w:rsid w:val="00505DF7"/>
    <w:rsid w:val="0050635B"/>
    <w:rsid w:val="005102D3"/>
    <w:rsid w:val="00511806"/>
    <w:rsid w:val="0051255A"/>
    <w:rsid w:val="00513BAB"/>
    <w:rsid w:val="0052176B"/>
    <w:rsid w:val="00523490"/>
    <w:rsid w:val="00524A1C"/>
    <w:rsid w:val="00525B9A"/>
    <w:rsid w:val="00526533"/>
    <w:rsid w:val="005275E4"/>
    <w:rsid w:val="00530619"/>
    <w:rsid w:val="00543E1A"/>
    <w:rsid w:val="00551735"/>
    <w:rsid w:val="005540CC"/>
    <w:rsid w:val="00555409"/>
    <w:rsid w:val="00555984"/>
    <w:rsid w:val="00555EFA"/>
    <w:rsid w:val="00562D21"/>
    <w:rsid w:val="00563761"/>
    <w:rsid w:val="005646BE"/>
    <w:rsid w:val="00567FFB"/>
    <w:rsid w:val="00573D44"/>
    <w:rsid w:val="00574E06"/>
    <w:rsid w:val="00575A63"/>
    <w:rsid w:val="00577E88"/>
    <w:rsid w:val="005841EA"/>
    <w:rsid w:val="00584CA4"/>
    <w:rsid w:val="0058730E"/>
    <w:rsid w:val="005874D4"/>
    <w:rsid w:val="0059064B"/>
    <w:rsid w:val="0059101F"/>
    <w:rsid w:val="005921BD"/>
    <w:rsid w:val="00592536"/>
    <w:rsid w:val="005951F2"/>
    <w:rsid w:val="00595B72"/>
    <w:rsid w:val="00596CA7"/>
    <w:rsid w:val="00597BFE"/>
    <w:rsid w:val="00597D54"/>
    <w:rsid w:val="005A0045"/>
    <w:rsid w:val="005A0DAC"/>
    <w:rsid w:val="005A27A1"/>
    <w:rsid w:val="005A6567"/>
    <w:rsid w:val="005B0C14"/>
    <w:rsid w:val="005B2E4E"/>
    <w:rsid w:val="005B3FD4"/>
    <w:rsid w:val="005B4448"/>
    <w:rsid w:val="005B4460"/>
    <w:rsid w:val="005B5575"/>
    <w:rsid w:val="005B5AEB"/>
    <w:rsid w:val="005B62C8"/>
    <w:rsid w:val="005B6FE6"/>
    <w:rsid w:val="005C160F"/>
    <w:rsid w:val="005C3916"/>
    <w:rsid w:val="005C3A8B"/>
    <w:rsid w:val="005C4B9C"/>
    <w:rsid w:val="005D075C"/>
    <w:rsid w:val="005D2854"/>
    <w:rsid w:val="005E0437"/>
    <w:rsid w:val="005E2C22"/>
    <w:rsid w:val="005E3905"/>
    <w:rsid w:val="005E3F92"/>
    <w:rsid w:val="005E6A6A"/>
    <w:rsid w:val="005E7566"/>
    <w:rsid w:val="005F189D"/>
    <w:rsid w:val="005F4CDD"/>
    <w:rsid w:val="005F6916"/>
    <w:rsid w:val="005F6DB4"/>
    <w:rsid w:val="005F72BC"/>
    <w:rsid w:val="00602A4B"/>
    <w:rsid w:val="006137F5"/>
    <w:rsid w:val="006178EF"/>
    <w:rsid w:val="00622DE9"/>
    <w:rsid w:val="00627BB4"/>
    <w:rsid w:val="00630510"/>
    <w:rsid w:val="00631A00"/>
    <w:rsid w:val="00632856"/>
    <w:rsid w:val="00635F2E"/>
    <w:rsid w:val="00637366"/>
    <w:rsid w:val="00637425"/>
    <w:rsid w:val="00637B88"/>
    <w:rsid w:val="00641ECC"/>
    <w:rsid w:val="006430BB"/>
    <w:rsid w:val="006442A7"/>
    <w:rsid w:val="00652F19"/>
    <w:rsid w:val="00655B91"/>
    <w:rsid w:val="00661D9E"/>
    <w:rsid w:val="00663446"/>
    <w:rsid w:val="00664A25"/>
    <w:rsid w:val="0066615F"/>
    <w:rsid w:val="00667456"/>
    <w:rsid w:val="0067035E"/>
    <w:rsid w:val="006708BC"/>
    <w:rsid w:val="006711B9"/>
    <w:rsid w:val="00673A02"/>
    <w:rsid w:val="00675E8C"/>
    <w:rsid w:val="00677444"/>
    <w:rsid w:val="00680A0D"/>
    <w:rsid w:val="00680AD6"/>
    <w:rsid w:val="006840EB"/>
    <w:rsid w:val="00691DF2"/>
    <w:rsid w:val="00693274"/>
    <w:rsid w:val="00693337"/>
    <w:rsid w:val="006A2F61"/>
    <w:rsid w:val="006A425C"/>
    <w:rsid w:val="006B0561"/>
    <w:rsid w:val="006B068C"/>
    <w:rsid w:val="006B0AF8"/>
    <w:rsid w:val="006B30D5"/>
    <w:rsid w:val="006B38A4"/>
    <w:rsid w:val="006C2F8A"/>
    <w:rsid w:val="006C531C"/>
    <w:rsid w:val="006C66A8"/>
    <w:rsid w:val="006D184F"/>
    <w:rsid w:val="006D37E0"/>
    <w:rsid w:val="006D4A80"/>
    <w:rsid w:val="006D7768"/>
    <w:rsid w:val="006E117F"/>
    <w:rsid w:val="006E1D31"/>
    <w:rsid w:val="006F21E1"/>
    <w:rsid w:val="006F27F1"/>
    <w:rsid w:val="006F4E7A"/>
    <w:rsid w:val="006F5471"/>
    <w:rsid w:val="0070069B"/>
    <w:rsid w:val="00701AF6"/>
    <w:rsid w:val="00703A84"/>
    <w:rsid w:val="00703DA9"/>
    <w:rsid w:val="0070498D"/>
    <w:rsid w:val="00706987"/>
    <w:rsid w:val="007077A6"/>
    <w:rsid w:val="00710EE9"/>
    <w:rsid w:val="0071189A"/>
    <w:rsid w:val="00712C3E"/>
    <w:rsid w:val="00713A26"/>
    <w:rsid w:val="00715ED1"/>
    <w:rsid w:val="00716EB7"/>
    <w:rsid w:val="00720445"/>
    <w:rsid w:val="00723F99"/>
    <w:rsid w:val="00725DCF"/>
    <w:rsid w:val="00730363"/>
    <w:rsid w:val="00733BF9"/>
    <w:rsid w:val="0073412C"/>
    <w:rsid w:val="00734EFB"/>
    <w:rsid w:val="007356E7"/>
    <w:rsid w:val="00741460"/>
    <w:rsid w:val="007424A1"/>
    <w:rsid w:val="00745BDE"/>
    <w:rsid w:val="0074760E"/>
    <w:rsid w:val="00750F87"/>
    <w:rsid w:val="0076052F"/>
    <w:rsid w:val="00761B07"/>
    <w:rsid w:val="00764B32"/>
    <w:rsid w:val="00765E17"/>
    <w:rsid w:val="007661C7"/>
    <w:rsid w:val="007667BC"/>
    <w:rsid w:val="00766ACB"/>
    <w:rsid w:val="00767F5C"/>
    <w:rsid w:val="00770233"/>
    <w:rsid w:val="007703C8"/>
    <w:rsid w:val="0077247B"/>
    <w:rsid w:val="0077576A"/>
    <w:rsid w:val="00777898"/>
    <w:rsid w:val="00777BFF"/>
    <w:rsid w:val="007850B2"/>
    <w:rsid w:val="007857AA"/>
    <w:rsid w:val="00786A9D"/>
    <w:rsid w:val="007874D8"/>
    <w:rsid w:val="00792C50"/>
    <w:rsid w:val="00793476"/>
    <w:rsid w:val="00793510"/>
    <w:rsid w:val="00793E63"/>
    <w:rsid w:val="0079642B"/>
    <w:rsid w:val="007B0359"/>
    <w:rsid w:val="007B03BC"/>
    <w:rsid w:val="007B178B"/>
    <w:rsid w:val="007B3041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E7C0F"/>
    <w:rsid w:val="007F06A2"/>
    <w:rsid w:val="007F1A71"/>
    <w:rsid w:val="007F240E"/>
    <w:rsid w:val="007F73A4"/>
    <w:rsid w:val="007F7759"/>
    <w:rsid w:val="00800C7E"/>
    <w:rsid w:val="008032FA"/>
    <w:rsid w:val="00807EDC"/>
    <w:rsid w:val="008177ED"/>
    <w:rsid w:val="00821CBE"/>
    <w:rsid w:val="00823136"/>
    <w:rsid w:val="0082468B"/>
    <w:rsid w:val="00825E4F"/>
    <w:rsid w:val="008266B8"/>
    <w:rsid w:val="00830CA4"/>
    <w:rsid w:val="008338D3"/>
    <w:rsid w:val="00834084"/>
    <w:rsid w:val="00854302"/>
    <w:rsid w:val="0086492E"/>
    <w:rsid w:val="008654A1"/>
    <w:rsid w:val="00866342"/>
    <w:rsid w:val="00870DC9"/>
    <w:rsid w:val="008724C9"/>
    <w:rsid w:val="008755DA"/>
    <w:rsid w:val="008808C4"/>
    <w:rsid w:val="008824B3"/>
    <w:rsid w:val="008900E7"/>
    <w:rsid w:val="00890729"/>
    <w:rsid w:val="00892789"/>
    <w:rsid w:val="008971DE"/>
    <w:rsid w:val="008A0BF5"/>
    <w:rsid w:val="008A2E56"/>
    <w:rsid w:val="008A5CF1"/>
    <w:rsid w:val="008A6F89"/>
    <w:rsid w:val="008B1095"/>
    <w:rsid w:val="008B1793"/>
    <w:rsid w:val="008B6C85"/>
    <w:rsid w:val="008B6FB9"/>
    <w:rsid w:val="008C1C15"/>
    <w:rsid w:val="008C7937"/>
    <w:rsid w:val="008D1065"/>
    <w:rsid w:val="008D2479"/>
    <w:rsid w:val="008D2C5B"/>
    <w:rsid w:val="008D302D"/>
    <w:rsid w:val="008D3756"/>
    <w:rsid w:val="008D7E79"/>
    <w:rsid w:val="008E1DEB"/>
    <w:rsid w:val="008E1FAC"/>
    <w:rsid w:val="008E3179"/>
    <w:rsid w:val="008E3E1A"/>
    <w:rsid w:val="008E470C"/>
    <w:rsid w:val="008E4B0F"/>
    <w:rsid w:val="008E5351"/>
    <w:rsid w:val="008E7FCA"/>
    <w:rsid w:val="008F0590"/>
    <w:rsid w:val="008F2828"/>
    <w:rsid w:val="008F30BE"/>
    <w:rsid w:val="008F571E"/>
    <w:rsid w:val="008F712B"/>
    <w:rsid w:val="0090385D"/>
    <w:rsid w:val="009047F3"/>
    <w:rsid w:val="009063B2"/>
    <w:rsid w:val="00910BEB"/>
    <w:rsid w:val="00912462"/>
    <w:rsid w:val="009205F9"/>
    <w:rsid w:val="009226A4"/>
    <w:rsid w:val="0092401B"/>
    <w:rsid w:val="009249FF"/>
    <w:rsid w:val="0092514D"/>
    <w:rsid w:val="00925EDD"/>
    <w:rsid w:val="00926C9F"/>
    <w:rsid w:val="00931481"/>
    <w:rsid w:val="0093226E"/>
    <w:rsid w:val="00935F05"/>
    <w:rsid w:val="00940ECD"/>
    <w:rsid w:val="009425E9"/>
    <w:rsid w:val="00942937"/>
    <w:rsid w:val="00943E5B"/>
    <w:rsid w:val="00946750"/>
    <w:rsid w:val="009469B1"/>
    <w:rsid w:val="0095193A"/>
    <w:rsid w:val="00953951"/>
    <w:rsid w:val="009564B5"/>
    <w:rsid w:val="00965E4B"/>
    <w:rsid w:val="009731F9"/>
    <w:rsid w:val="00975406"/>
    <w:rsid w:val="00977F27"/>
    <w:rsid w:val="00981AAF"/>
    <w:rsid w:val="009873FC"/>
    <w:rsid w:val="009910CE"/>
    <w:rsid w:val="0099656E"/>
    <w:rsid w:val="0099721E"/>
    <w:rsid w:val="009A2500"/>
    <w:rsid w:val="009A5F8A"/>
    <w:rsid w:val="009B0CFA"/>
    <w:rsid w:val="009B2825"/>
    <w:rsid w:val="009B377A"/>
    <w:rsid w:val="009B4850"/>
    <w:rsid w:val="009C3648"/>
    <w:rsid w:val="009C39F8"/>
    <w:rsid w:val="009C3A26"/>
    <w:rsid w:val="009D2D81"/>
    <w:rsid w:val="009D3E74"/>
    <w:rsid w:val="009E1339"/>
    <w:rsid w:val="009F222A"/>
    <w:rsid w:val="009F32C7"/>
    <w:rsid w:val="009F380C"/>
    <w:rsid w:val="009F4A2D"/>
    <w:rsid w:val="00A01463"/>
    <w:rsid w:val="00A04292"/>
    <w:rsid w:val="00A064A2"/>
    <w:rsid w:val="00A1233E"/>
    <w:rsid w:val="00A13634"/>
    <w:rsid w:val="00A2124B"/>
    <w:rsid w:val="00A25E38"/>
    <w:rsid w:val="00A279A1"/>
    <w:rsid w:val="00A301C8"/>
    <w:rsid w:val="00A338AF"/>
    <w:rsid w:val="00A33C53"/>
    <w:rsid w:val="00A36F44"/>
    <w:rsid w:val="00A37800"/>
    <w:rsid w:val="00A51DEA"/>
    <w:rsid w:val="00A534E7"/>
    <w:rsid w:val="00A619EB"/>
    <w:rsid w:val="00A648AA"/>
    <w:rsid w:val="00A64E14"/>
    <w:rsid w:val="00A72AAE"/>
    <w:rsid w:val="00A73D65"/>
    <w:rsid w:val="00A749BA"/>
    <w:rsid w:val="00A74D89"/>
    <w:rsid w:val="00A86D70"/>
    <w:rsid w:val="00A87F89"/>
    <w:rsid w:val="00A91263"/>
    <w:rsid w:val="00A9138C"/>
    <w:rsid w:val="00A97C0A"/>
    <w:rsid w:val="00AA03FE"/>
    <w:rsid w:val="00AA08CD"/>
    <w:rsid w:val="00AA12F8"/>
    <w:rsid w:val="00AA13CA"/>
    <w:rsid w:val="00AA254E"/>
    <w:rsid w:val="00AA3287"/>
    <w:rsid w:val="00AA4A14"/>
    <w:rsid w:val="00AB354C"/>
    <w:rsid w:val="00AB5AD6"/>
    <w:rsid w:val="00AC23A7"/>
    <w:rsid w:val="00AC6530"/>
    <w:rsid w:val="00AD04B9"/>
    <w:rsid w:val="00AD48D7"/>
    <w:rsid w:val="00AD5B5B"/>
    <w:rsid w:val="00AD68F8"/>
    <w:rsid w:val="00AE1296"/>
    <w:rsid w:val="00AF156D"/>
    <w:rsid w:val="00AF1F88"/>
    <w:rsid w:val="00AF5AFB"/>
    <w:rsid w:val="00AF6B23"/>
    <w:rsid w:val="00B00B4B"/>
    <w:rsid w:val="00B01041"/>
    <w:rsid w:val="00B0178D"/>
    <w:rsid w:val="00B102EB"/>
    <w:rsid w:val="00B15422"/>
    <w:rsid w:val="00B157F4"/>
    <w:rsid w:val="00B1769B"/>
    <w:rsid w:val="00B17E1B"/>
    <w:rsid w:val="00B22011"/>
    <w:rsid w:val="00B23261"/>
    <w:rsid w:val="00B258D0"/>
    <w:rsid w:val="00B25DFC"/>
    <w:rsid w:val="00B27AE1"/>
    <w:rsid w:val="00B27D6D"/>
    <w:rsid w:val="00B30D98"/>
    <w:rsid w:val="00B3218D"/>
    <w:rsid w:val="00B32774"/>
    <w:rsid w:val="00B33B9F"/>
    <w:rsid w:val="00B350B4"/>
    <w:rsid w:val="00B36486"/>
    <w:rsid w:val="00B3685B"/>
    <w:rsid w:val="00B41172"/>
    <w:rsid w:val="00B4211A"/>
    <w:rsid w:val="00B476BE"/>
    <w:rsid w:val="00B50079"/>
    <w:rsid w:val="00B50491"/>
    <w:rsid w:val="00B51003"/>
    <w:rsid w:val="00B5142F"/>
    <w:rsid w:val="00B5395B"/>
    <w:rsid w:val="00B55218"/>
    <w:rsid w:val="00B56C09"/>
    <w:rsid w:val="00B62432"/>
    <w:rsid w:val="00B70704"/>
    <w:rsid w:val="00B73353"/>
    <w:rsid w:val="00B733FB"/>
    <w:rsid w:val="00B738E5"/>
    <w:rsid w:val="00B752B8"/>
    <w:rsid w:val="00B75E8A"/>
    <w:rsid w:val="00B75F2A"/>
    <w:rsid w:val="00B773E8"/>
    <w:rsid w:val="00B830C8"/>
    <w:rsid w:val="00B86FBF"/>
    <w:rsid w:val="00B87BCE"/>
    <w:rsid w:val="00B91313"/>
    <w:rsid w:val="00B969DF"/>
    <w:rsid w:val="00BA0F03"/>
    <w:rsid w:val="00BA3638"/>
    <w:rsid w:val="00BA3FA8"/>
    <w:rsid w:val="00BA4FCC"/>
    <w:rsid w:val="00BA575D"/>
    <w:rsid w:val="00BB044F"/>
    <w:rsid w:val="00BB0DB9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1DBB"/>
    <w:rsid w:val="00BF4D7C"/>
    <w:rsid w:val="00BF6C99"/>
    <w:rsid w:val="00C00BA6"/>
    <w:rsid w:val="00C075C6"/>
    <w:rsid w:val="00C129E1"/>
    <w:rsid w:val="00C12A34"/>
    <w:rsid w:val="00C2386A"/>
    <w:rsid w:val="00C25B7B"/>
    <w:rsid w:val="00C3326A"/>
    <w:rsid w:val="00C34814"/>
    <w:rsid w:val="00C3609C"/>
    <w:rsid w:val="00C36563"/>
    <w:rsid w:val="00C36F22"/>
    <w:rsid w:val="00C411D7"/>
    <w:rsid w:val="00C4270B"/>
    <w:rsid w:val="00C43B39"/>
    <w:rsid w:val="00C47611"/>
    <w:rsid w:val="00C50F1B"/>
    <w:rsid w:val="00C51857"/>
    <w:rsid w:val="00C535AC"/>
    <w:rsid w:val="00C5569E"/>
    <w:rsid w:val="00C571B8"/>
    <w:rsid w:val="00C60D1E"/>
    <w:rsid w:val="00C65AC9"/>
    <w:rsid w:val="00C65E77"/>
    <w:rsid w:val="00C67856"/>
    <w:rsid w:val="00C7543D"/>
    <w:rsid w:val="00C774E2"/>
    <w:rsid w:val="00C81152"/>
    <w:rsid w:val="00C815A1"/>
    <w:rsid w:val="00C82D65"/>
    <w:rsid w:val="00C82FF4"/>
    <w:rsid w:val="00C85D63"/>
    <w:rsid w:val="00C87E5C"/>
    <w:rsid w:val="00C906E2"/>
    <w:rsid w:val="00C954BE"/>
    <w:rsid w:val="00C967B5"/>
    <w:rsid w:val="00CA08C5"/>
    <w:rsid w:val="00CA2066"/>
    <w:rsid w:val="00CA290C"/>
    <w:rsid w:val="00CA3522"/>
    <w:rsid w:val="00CA55BB"/>
    <w:rsid w:val="00CB1034"/>
    <w:rsid w:val="00CB13BE"/>
    <w:rsid w:val="00CB47CE"/>
    <w:rsid w:val="00CB498F"/>
    <w:rsid w:val="00CB71FB"/>
    <w:rsid w:val="00CC3C3C"/>
    <w:rsid w:val="00CC4962"/>
    <w:rsid w:val="00CC5FA0"/>
    <w:rsid w:val="00CC7EC2"/>
    <w:rsid w:val="00CD5EC4"/>
    <w:rsid w:val="00CD6D78"/>
    <w:rsid w:val="00CE7E10"/>
    <w:rsid w:val="00CF0218"/>
    <w:rsid w:val="00CF323C"/>
    <w:rsid w:val="00CF3BBA"/>
    <w:rsid w:val="00CF4CF4"/>
    <w:rsid w:val="00CF5C6C"/>
    <w:rsid w:val="00D02D6B"/>
    <w:rsid w:val="00D03579"/>
    <w:rsid w:val="00D07784"/>
    <w:rsid w:val="00D179C5"/>
    <w:rsid w:val="00D17D5C"/>
    <w:rsid w:val="00D21E45"/>
    <w:rsid w:val="00D244E8"/>
    <w:rsid w:val="00D30999"/>
    <w:rsid w:val="00D31204"/>
    <w:rsid w:val="00D34A31"/>
    <w:rsid w:val="00D34DA5"/>
    <w:rsid w:val="00D409D2"/>
    <w:rsid w:val="00D41122"/>
    <w:rsid w:val="00D4269B"/>
    <w:rsid w:val="00D4284C"/>
    <w:rsid w:val="00D51FAF"/>
    <w:rsid w:val="00D524EF"/>
    <w:rsid w:val="00D548CA"/>
    <w:rsid w:val="00D56287"/>
    <w:rsid w:val="00D62532"/>
    <w:rsid w:val="00D6269F"/>
    <w:rsid w:val="00D62DCB"/>
    <w:rsid w:val="00D700DA"/>
    <w:rsid w:val="00D70189"/>
    <w:rsid w:val="00D75643"/>
    <w:rsid w:val="00D7663F"/>
    <w:rsid w:val="00D82FF6"/>
    <w:rsid w:val="00D85899"/>
    <w:rsid w:val="00D864E4"/>
    <w:rsid w:val="00D867AC"/>
    <w:rsid w:val="00D8786E"/>
    <w:rsid w:val="00D94C1A"/>
    <w:rsid w:val="00D94D7E"/>
    <w:rsid w:val="00D95601"/>
    <w:rsid w:val="00D959F4"/>
    <w:rsid w:val="00D961F4"/>
    <w:rsid w:val="00D971DB"/>
    <w:rsid w:val="00DA1357"/>
    <w:rsid w:val="00DA2291"/>
    <w:rsid w:val="00DA362D"/>
    <w:rsid w:val="00DB10D9"/>
    <w:rsid w:val="00DB59B1"/>
    <w:rsid w:val="00DB66D7"/>
    <w:rsid w:val="00DB6BD2"/>
    <w:rsid w:val="00DB7B49"/>
    <w:rsid w:val="00DC0852"/>
    <w:rsid w:val="00DC3334"/>
    <w:rsid w:val="00DC3830"/>
    <w:rsid w:val="00DC4DB2"/>
    <w:rsid w:val="00DC74D5"/>
    <w:rsid w:val="00DD21C8"/>
    <w:rsid w:val="00DD5976"/>
    <w:rsid w:val="00DD5A58"/>
    <w:rsid w:val="00DD5ACD"/>
    <w:rsid w:val="00DD6745"/>
    <w:rsid w:val="00DD6BD8"/>
    <w:rsid w:val="00DE0C0D"/>
    <w:rsid w:val="00DE0C38"/>
    <w:rsid w:val="00DE148C"/>
    <w:rsid w:val="00DE4F52"/>
    <w:rsid w:val="00DE5FF8"/>
    <w:rsid w:val="00DF7CF3"/>
    <w:rsid w:val="00E032DB"/>
    <w:rsid w:val="00E047F6"/>
    <w:rsid w:val="00E0550B"/>
    <w:rsid w:val="00E05FF1"/>
    <w:rsid w:val="00E069C1"/>
    <w:rsid w:val="00E114F7"/>
    <w:rsid w:val="00E13BF8"/>
    <w:rsid w:val="00E14B2F"/>
    <w:rsid w:val="00E16817"/>
    <w:rsid w:val="00E16A2E"/>
    <w:rsid w:val="00E16CCA"/>
    <w:rsid w:val="00E2104C"/>
    <w:rsid w:val="00E24F4F"/>
    <w:rsid w:val="00E410A1"/>
    <w:rsid w:val="00E41C11"/>
    <w:rsid w:val="00E45EA8"/>
    <w:rsid w:val="00E52994"/>
    <w:rsid w:val="00E533DF"/>
    <w:rsid w:val="00E5504A"/>
    <w:rsid w:val="00E55EBF"/>
    <w:rsid w:val="00E5735A"/>
    <w:rsid w:val="00E60804"/>
    <w:rsid w:val="00E60A9A"/>
    <w:rsid w:val="00E63761"/>
    <w:rsid w:val="00E6398C"/>
    <w:rsid w:val="00E65E80"/>
    <w:rsid w:val="00E66C23"/>
    <w:rsid w:val="00E72248"/>
    <w:rsid w:val="00E95201"/>
    <w:rsid w:val="00E9647F"/>
    <w:rsid w:val="00E978FA"/>
    <w:rsid w:val="00EB0409"/>
    <w:rsid w:val="00EB2846"/>
    <w:rsid w:val="00EB5FED"/>
    <w:rsid w:val="00EC0671"/>
    <w:rsid w:val="00EC40E3"/>
    <w:rsid w:val="00EC5158"/>
    <w:rsid w:val="00EC6F68"/>
    <w:rsid w:val="00EC7588"/>
    <w:rsid w:val="00EC7FD8"/>
    <w:rsid w:val="00ED38FE"/>
    <w:rsid w:val="00EE1E87"/>
    <w:rsid w:val="00EE37EE"/>
    <w:rsid w:val="00EE57AC"/>
    <w:rsid w:val="00EF1AED"/>
    <w:rsid w:val="00EF532E"/>
    <w:rsid w:val="00EF5CB7"/>
    <w:rsid w:val="00F001EC"/>
    <w:rsid w:val="00F01D7D"/>
    <w:rsid w:val="00F03C97"/>
    <w:rsid w:val="00F04B08"/>
    <w:rsid w:val="00F10582"/>
    <w:rsid w:val="00F11379"/>
    <w:rsid w:val="00F122E0"/>
    <w:rsid w:val="00F13B07"/>
    <w:rsid w:val="00F147B3"/>
    <w:rsid w:val="00F150BF"/>
    <w:rsid w:val="00F17A9D"/>
    <w:rsid w:val="00F24FF9"/>
    <w:rsid w:val="00F25E99"/>
    <w:rsid w:val="00F3082D"/>
    <w:rsid w:val="00F34839"/>
    <w:rsid w:val="00F41AF5"/>
    <w:rsid w:val="00F46BC1"/>
    <w:rsid w:val="00F46DA7"/>
    <w:rsid w:val="00F535FF"/>
    <w:rsid w:val="00F56736"/>
    <w:rsid w:val="00F6211B"/>
    <w:rsid w:val="00F6228D"/>
    <w:rsid w:val="00F64DD3"/>
    <w:rsid w:val="00F652D9"/>
    <w:rsid w:val="00F659BE"/>
    <w:rsid w:val="00F65F97"/>
    <w:rsid w:val="00F66EE9"/>
    <w:rsid w:val="00F72BAE"/>
    <w:rsid w:val="00F7475A"/>
    <w:rsid w:val="00F76279"/>
    <w:rsid w:val="00F80855"/>
    <w:rsid w:val="00F82E66"/>
    <w:rsid w:val="00F87E3B"/>
    <w:rsid w:val="00F93B79"/>
    <w:rsid w:val="00F94B67"/>
    <w:rsid w:val="00F954C5"/>
    <w:rsid w:val="00FA2FA2"/>
    <w:rsid w:val="00FA5F8A"/>
    <w:rsid w:val="00FA7A3E"/>
    <w:rsid w:val="00FC135E"/>
    <w:rsid w:val="00FC18AF"/>
    <w:rsid w:val="00FC34DB"/>
    <w:rsid w:val="00FD0429"/>
    <w:rsid w:val="00FD07D4"/>
    <w:rsid w:val="00FD1724"/>
    <w:rsid w:val="00FD5C2A"/>
    <w:rsid w:val="00FD7E35"/>
    <w:rsid w:val="00FE144B"/>
    <w:rsid w:val="00FE33F7"/>
    <w:rsid w:val="00FE5F6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4639e" stroke="f">
      <v:fill color="#14639e"/>
      <v:stroke on="f"/>
      <o:colormru v:ext="edit" colors="#004ca5,#5daedb,#14639e"/>
    </o:shapedefaults>
    <o:shapelayout v:ext="edit">
      <o:idmap v:ext="edit" data="2"/>
    </o:shapelayout>
  </w:shapeDefaults>
  <w:decimalSymbol w:val="."/>
  <w:listSeparator w:val=","/>
  <w14:docId w14:val="7CC03F34"/>
  <w15:docId w15:val="{869B0A5B-9BE0-4B90-A9A2-92C3CEB1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8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4A5"/>
    <w:pPr>
      <w:spacing w:after="10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next w:val="KopfzeileUnterzeile"/>
    <w:link w:val="HeaderChar"/>
    <w:rsid w:val="0010357A"/>
    <w:pPr>
      <w:tabs>
        <w:tab w:val="right" w:pos="9650"/>
      </w:tabs>
    </w:pPr>
    <w:rPr>
      <w:sz w:val="26"/>
    </w:rPr>
  </w:style>
  <w:style w:type="paragraph" w:styleId="Footer">
    <w:name w:val="footer"/>
    <w:link w:val="FooterChar"/>
    <w:uiPriority w:val="23"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PageNumber">
    <w:name w:val="page number"/>
    <w:basedOn w:val="FooterChar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leGrid">
    <w:name w:val="Table Grid"/>
    <w:aliases w:val="Tabelle_Überschrift"/>
    <w:basedOn w:val="TableNormal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Heading2Char">
    <w:name w:val="Heading 2 Char"/>
    <w:basedOn w:val="DefaultParagraphFont"/>
    <w:link w:val="Heading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38"/>
    <w:semiHidden/>
    <w:rsid w:val="008900E7"/>
    <w:rPr>
      <w:rFonts w:cs="Tahoma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Caption">
    <w:name w:val="caption"/>
    <w:basedOn w:val="Normal"/>
    <w:next w:val="Normal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NoteHeading">
    <w:name w:val="Note Heading"/>
    <w:basedOn w:val="Normal"/>
    <w:next w:val="Normal"/>
    <w:link w:val="NoteHeadingChar"/>
    <w:uiPriority w:val="38"/>
    <w:semiHidden/>
    <w:rsid w:val="00E2104C"/>
    <w:pPr>
      <w:spacing w:before="60" w:after="60"/>
    </w:pPr>
  </w:style>
  <w:style w:type="character" w:customStyle="1" w:styleId="NoteHeadingChar">
    <w:name w:val="Note Heading Char"/>
    <w:basedOn w:val="DefaultParagraphFont"/>
    <w:link w:val="NoteHeading"/>
    <w:uiPriority w:val="38"/>
    <w:semiHidden/>
    <w:rsid w:val="006F27F1"/>
  </w:style>
  <w:style w:type="paragraph" w:styleId="BodyText">
    <w:name w:val="Body Text"/>
    <w:basedOn w:val="Normal"/>
    <w:link w:val="BodyTextChar"/>
    <w:semiHidden/>
    <w:unhideWhenUsed/>
    <w:rsid w:val="007B178B"/>
  </w:style>
  <w:style w:type="character" w:customStyle="1" w:styleId="BodyTextChar">
    <w:name w:val="Body Text Char"/>
    <w:basedOn w:val="DefaultParagraphFont"/>
    <w:link w:val="BodyText"/>
    <w:semiHidden/>
    <w:rsid w:val="007B178B"/>
  </w:style>
  <w:style w:type="character" w:styleId="FootnoteReference">
    <w:name w:val="footnote reference"/>
    <w:basedOn w:val="DefaultParagraphFon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Revision">
    <w:name w:val="Revision"/>
    <w:hidden/>
    <w:uiPriority w:val="99"/>
    <w:semiHidden/>
    <w:rsid w:val="0058730E"/>
  </w:style>
  <w:style w:type="character" w:styleId="FollowedHyperlink">
    <w:name w:val="FollowedHyperlink"/>
    <w:basedOn w:val="DefaultParagraphFont"/>
    <w:semiHidden/>
    <w:rsid w:val="00BB685B"/>
    <w:rPr>
      <w:rFonts w:ascii="Arial" w:hAnsi="Arial"/>
      <w:color w:val="52C9FF" w:themeColor="accent1"/>
      <w:sz w:val="22"/>
      <w:u w:val="single"/>
    </w:rPr>
  </w:style>
  <w:style w:type="paragraph" w:customStyle="1" w:styleId="Figure">
    <w:name w:val="Figure"/>
    <w:next w:val="Normal"/>
    <w:uiPriority w:val="49"/>
    <w:qFormat/>
    <w:rsid w:val="005F6916"/>
    <w:pPr>
      <w:spacing w:before="220" w:after="6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23"/>
    <w:rsid w:val="000D35D7"/>
    <w:rPr>
      <w:rFonts w:cs="Arial"/>
      <w:sz w:val="18"/>
      <w:szCs w:val="16"/>
    </w:rPr>
  </w:style>
  <w:style w:type="character" w:styleId="Hyperlink">
    <w:name w:val="Hyperlink"/>
    <w:basedOn w:val="DefaultParagraphFont"/>
    <w:uiPriority w:val="99"/>
    <w:qFormat/>
    <w:rsid w:val="006D4A80"/>
    <w:rPr>
      <w:rFonts w:ascii="Arial" w:hAnsi="Arial"/>
      <w:color w:val="52C9FF" w:themeColor="accent1"/>
      <w:sz w:val="22"/>
      <w:u w:val="single"/>
    </w:rPr>
  </w:style>
  <w:style w:type="paragraph" w:customStyle="1" w:styleId="Briefkopfausgeblendetklein">
    <w:name w:val="Briefkopf ausgeblendet klein"/>
    <w:next w:val="Normal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DefaultParagraphFon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thiddentext">
    <w:name w:val="Hint hidden text"/>
    <w:next w:val="Normal"/>
    <w:link w:val="HinthiddentextChar"/>
    <w:uiPriority w:val="21"/>
    <w:qFormat/>
    <w:rsid w:val="005F6916"/>
    <w:rPr>
      <w:vanish/>
      <w:color w:val="52C9FF" w:themeColor="accent1"/>
      <w:lang w:val="en-US"/>
    </w:rPr>
  </w:style>
  <w:style w:type="character" w:customStyle="1" w:styleId="HinthiddentextChar">
    <w:name w:val="Hint hidden text Char"/>
    <w:basedOn w:val="BriefkopfausgeblendetkleinZchn"/>
    <w:link w:val="Hinthiddentext"/>
    <w:uiPriority w:val="21"/>
    <w:rsid w:val="005F6916"/>
    <w:rPr>
      <w:vanish/>
      <w:color w:val="52C9FF" w:themeColor="accent1"/>
      <w:sz w:val="16"/>
      <w:lang w:val="en-US"/>
    </w:rPr>
  </w:style>
  <w:style w:type="paragraph" w:customStyle="1" w:styleId="Hinthiddentextsmall">
    <w:name w:val="Hint hidden text small"/>
    <w:next w:val="Normal"/>
    <w:uiPriority w:val="21"/>
    <w:qFormat/>
    <w:rsid w:val="005F6916"/>
    <w:rPr>
      <w:vanish/>
      <w:color w:val="52C9FF" w:themeColor="accent1"/>
      <w:sz w:val="18"/>
      <w:lang w:val="en-US"/>
    </w:rPr>
  </w:style>
  <w:style w:type="paragraph" w:customStyle="1" w:styleId="TableText">
    <w:name w:val="Table Text"/>
    <w:link w:val="TableTextChar"/>
    <w:rsid w:val="005F6916"/>
    <w:pPr>
      <w:keepLines/>
      <w:spacing w:before="60" w:after="60"/>
    </w:pPr>
    <w:rPr>
      <w:lang w:val="en-US"/>
    </w:rPr>
  </w:style>
  <w:style w:type="paragraph" w:customStyle="1" w:styleId="TableHeaderRow">
    <w:name w:val="Table Header Row"/>
    <w:basedOn w:val="TableText"/>
    <w:next w:val="TableText"/>
    <w:link w:val="TableHeaderRowChar"/>
    <w:unhideWhenUsed/>
    <w:rsid w:val="005F6916"/>
    <w:rPr>
      <w:b/>
      <w:bCs/>
    </w:rPr>
  </w:style>
  <w:style w:type="paragraph" w:customStyle="1" w:styleId="BeforeTOCHeading1">
    <w:name w:val="Before TOC Heading 1"/>
    <w:next w:val="Normal"/>
    <w:link w:val="BeforeTOCHeading1Char"/>
    <w:uiPriority w:val="14"/>
    <w:qFormat/>
    <w:rsid w:val="005F6916"/>
    <w:pPr>
      <w:keepNext/>
      <w:spacing w:before="520" w:after="100"/>
    </w:pPr>
    <w:rPr>
      <w:rFonts w:cs="Arial"/>
      <w:b/>
      <w:color w:val="000000" w:themeColor="text1"/>
      <w:sz w:val="26"/>
      <w:lang w:val="en-US"/>
    </w:rPr>
  </w:style>
  <w:style w:type="character" w:customStyle="1" w:styleId="BeforeTOCHeading1Char">
    <w:name w:val="Before TOC Heading 1 Char"/>
    <w:basedOn w:val="DefaultParagraphFont"/>
    <w:link w:val="BeforeTOCHeading1"/>
    <w:uiPriority w:val="14"/>
    <w:rsid w:val="005F6916"/>
    <w:rPr>
      <w:rFonts w:cs="Arial"/>
      <w:b/>
      <w:color w:val="000000" w:themeColor="text1"/>
      <w:sz w:val="26"/>
      <w:lang w:val="en-US"/>
    </w:rPr>
  </w:style>
  <w:style w:type="paragraph" w:customStyle="1" w:styleId="BeforeTOCHeading2">
    <w:name w:val="Before TOC Heading 2"/>
    <w:next w:val="Normal"/>
    <w:link w:val="BeforeTOCHeading2Char"/>
    <w:uiPriority w:val="14"/>
    <w:qFormat/>
    <w:rsid w:val="005F6916"/>
    <w:pPr>
      <w:spacing w:before="320" w:after="100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customStyle="1" w:styleId="BeforeTOCHeading2Char">
    <w:name w:val="Before TOC Heading 2 Char"/>
    <w:basedOn w:val="Heading2Char"/>
    <w:link w:val="BeforeTOCHeading2"/>
    <w:uiPriority w:val="14"/>
    <w:rsid w:val="005F6916"/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customStyle="1" w:styleId="BeforeTOCHeading3">
    <w:name w:val="Before TOC Heading 3"/>
    <w:next w:val="Normal"/>
    <w:link w:val="BeforeTOCHeading3Char"/>
    <w:uiPriority w:val="14"/>
    <w:qFormat/>
    <w:rsid w:val="005F6916"/>
    <w:pPr>
      <w:spacing w:before="220" w:after="100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customStyle="1" w:styleId="BeforeTOCHeading3Char">
    <w:name w:val="Before TOC Heading 3 Char"/>
    <w:basedOn w:val="BeforeTOCHeading2Char"/>
    <w:link w:val="BeforeTOCHeading3"/>
    <w:uiPriority w:val="14"/>
    <w:rsid w:val="005F6916"/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ListContinue5">
    <w:name w:val="List Continue 5"/>
    <w:basedOn w:val="Normal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NoSpacing">
    <w:name w:val="No Spacing"/>
    <w:uiPriority w:val="38"/>
    <w:semiHidden/>
    <w:rsid w:val="003477E7"/>
  </w:style>
  <w:style w:type="character" w:customStyle="1" w:styleId="HeaderChar">
    <w:name w:val="Header Char"/>
    <w:basedOn w:val="DefaultParagraphFont"/>
    <w:link w:val="Header"/>
    <w:rsid w:val="0010357A"/>
    <w:rPr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4314A5"/>
    <w:pPr>
      <w:numPr>
        <w:numId w:val="11"/>
      </w:numPr>
      <w:tabs>
        <w:tab w:val="left" w:pos="425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314A5"/>
    <w:rPr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F001EC"/>
    <w:rPr>
      <w:rFonts w:ascii="Arial" w:hAnsi="Arial"/>
      <w:color w:val="1446EB" w:themeColor="accent3"/>
      <w:sz w:val="22"/>
    </w:rPr>
  </w:style>
  <w:style w:type="paragraph" w:styleId="Title">
    <w:name w:val="Title"/>
    <w:basedOn w:val="Normal"/>
    <w:next w:val="Normal"/>
    <w:link w:val="TitleChar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Heading1Char">
    <w:name w:val="Heading 1 Char"/>
    <w:basedOn w:val="DefaultParagraphFont"/>
    <w:link w:val="Heading1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B33B9F"/>
    <w:rPr>
      <w:rFonts w:cs="Arial"/>
      <w:b/>
      <w:bCs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Subtitle">
    <w:name w:val="Subtitle"/>
    <w:basedOn w:val="Normal"/>
    <w:next w:val="Normal"/>
    <w:link w:val="SubtitleChar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SubtitleChar">
    <w:name w:val="Subtitle Char"/>
    <w:basedOn w:val="DefaultParagraphFont"/>
    <w:link w:val="Subtitle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NormalIndent">
    <w:name w:val="Normal Indent"/>
    <w:basedOn w:val="Normal"/>
    <w:next w:val="Normal"/>
    <w:uiPriority w:val="38"/>
    <w:semiHidden/>
    <w:rsid w:val="008900E7"/>
    <w:pPr>
      <w:ind w:left="425"/>
    </w:pPr>
  </w:style>
  <w:style w:type="paragraph" w:styleId="TOCHeading">
    <w:name w:val="TOC Heading"/>
    <w:basedOn w:val="BeforeTOCHeading1"/>
    <w:next w:val="Normal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eReference">
    <w:name w:val="Intense Reference"/>
    <w:basedOn w:val="DefaultParagraphFont"/>
    <w:uiPriority w:val="32"/>
    <w:semiHidden/>
    <w:rsid w:val="0040118D"/>
    <w:rPr>
      <w:rFonts w:ascii="Arial" w:hAnsi="Arial"/>
      <w:b/>
      <w:bCs/>
      <w:caps w:val="0"/>
      <w:smallCaps w:val="0"/>
      <w:color w:val="52C9FF" w:themeColor="accent1"/>
      <w:spacing w:val="5"/>
      <w:sz w:val="22"/>
      <w:u w:val="single"/>
    </w:rPr>
  </w:style>
  <w:style w:type="paragraph" w:styleId="ListNumber5">
    <w:name w:val="List Number 5"/>
    <w:basedOn w:val="Normal"/>
    <w:uiPriority w:val="7"/>
    <w:unhideWhenUsed/>
    <w:rsid w:val="009564B5"/>
    <w:pPr>
      <w:numPr>
        <w:ilvl w:val="4"/>
        <w:numId w:val="20"/>
      </w:numPr>
      <w:tabs>
        <w:tab w:val="left" w:pos="2268"/>
      </w:tabs>
    </w:pPr>
  </w:style>
  <w:style w:type="paragraph" w:customStyle="1" w:styleId="CodeExample">
    <w:name w:val="Code Example"/>
    <w:basedOn w:val="Normal"/>
    <w:uiPriority w:val="11"/>
    <w:qFormat/>
    <w:rsid w:val="008900E7"/>
    <w:pPr>
      <w:keepNext/>
      <w:keepLines/>
      <w:pBdr>
        <w:top w:val="single" w:sz="4" w:space="2" w:color="1446EB" w:themeColor="accent3"/>
        <w:left w:val="single" w:sz="4" w:space="2" w:color="1446EB" w:themeColor="accent3"/>
        <w:bottom w:val="single" w:sz="4" w:space="2" w:color="1446EB" w:themeColor="accent3"/>
        <w:right w:val="single" w:sz="4" w:space="2" w:color="1446EB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CommentText">
    <w:name w:val="annotation text"/>
    <w:basedOn w:val="Normal"/>
    <w:link w:val="CommentTextChar"/>
    <w:uiPriority w:val="1"/>
    <w:unhideWhenUsed/>
    <w:rsid w:val="003477E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"/>
    <w:rsid w:val="005873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347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58730E"/>
    <w:rPr>
      <w:b/>
      <w:bCs/>
      <w:szCs w:val="20"/>
    </w:rPr>
  </w:style>
  <w:style w:type="paragraph" w:customStyle="1" w:styleId="Warning">
    <w:name w:val="Warning"/>
    <w:basedOn w:val="Normal"/>
    <w:next w:val="Normal"/>
    <w:uiPriority w:val="12"/>
    <w:qFormat/>
    <w:rsid w:val="00946750"/>
    <w:pPr>
      <w:pBdr>
        <w:top w:val="single" w:sz="8" w:space="1" w:color="A200E6" w:themeColor="accent5"/>
        <w:bottom w:val="single" w:sz="8" w:space="2" w:color="A200E6" w:themeColor="accent5"/>
      </w:pBdr>
      <w:spacing w:before="240" w:after="240"/>
    </w:pPr>
  </w:style>
  <w:style w:type="character" w:styleId="CommentReference">
    <w:name w:val="annotation reference"/>
    <w:basedOn w:val="DefaultParagraphFon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ListBullet">
    <w:name w:val="List Bullet"/>
    <w:basedOn w:val="List"/>
    <w:uiPriority w:val="4"/>
    <w:qFormat/>
    <w:rsid w:val="00AA12F8"/>
    <w:pPr>
      <w:numPr>
        <w:numId w:val="19"/>
      </w:numPr>
    </w:pPr>
  </w:style>
  <w:style w:type="paragraph" w:styleId="ListBullet2">
    <w:name w:val="List Bullet 2"/>
    <w:basedOn w:val="Normal"/>
    <w:uiPriority w:val="4"/>
    <w:qFormat/>
    <w:rsid w:val="00AA12F8"/>
    <w:pPr>
      <w:numPr>
        <w:ilvl w:val="1"/>
        <w:numId w:val="19"/>
      </w:numPr>
      <w:tabs>
        <w:tab w:val="left" w:pos="851"/>
      </w:tabs>
    </w:pPr>
  </w:style>
  <w:style w:type="paragraph" w:styleId="ListBullet3">
    <w:name w:val="List Bullet 3"/>
    <w:basedOn w:val="Normal"/>
    <w:uiPriority w:val="4"/>
    <w:qFormat/>
    <w:rsid w:val="00AA12F8"/>
    <w:pPr>
      <w:numPr>
        <w:ilvl w:val="2"/>
        <w:numId w:val="19"/>
      </w:numPr>
      <w:tabs>
        <w:tab w:val="left" w:pos="1276"/>
      </w:tabs>
    </w:pPr>
  </w:style>
  <w:style w:type="paragraph" w:styleId="ListBullet4">
    <w:name w:val="List Bullet 4"/>
    <w:basedOn w:val="Normal"/>
    <w:uiPriority w:val="4"/>
    <w:unhideWhenUsed/>
    <w:rsid w:val="00AA12F8"/>
    <w:pPr>
      <w:numPr>
        <w:ilvl w:val="3"/>
        <w:numId w:val="19"/>
      </w:numPr>
      <w:tabs>
        <w:tab w:val="left" w:pos="1701"/>
      </w:tabs>
    </w:pPr>
  </w:style>
  <w:style w:type="paragraph" w:styleId="ListBullet5">
    <w:name w:val="List Bullet 5"/>
    <w:basedOn w:val="Normal"/>
    <w:uiPriority w:val="4"/>
    <w:unhideWhenUsed/>
    <w:rsid w:val="00AA12F8"/>
    <w:pPr>
      <w:numPr>
        <w:ilvl w:val="4"/>
        <w:numId w:val="19"/>
      </w:numPr>
      <w:tabs>
        <w:tab w:val="left" w:pos="2126"/>
      </w:tabs>
    </w:pPr>
  </w:style>
  <w:style w:type="paragraph" w:styleId="ListContinue">
    <w:name w:val="List Continue"/>
    <w:basedOn w:val="Normal"/>
    <w:uiPriority w:val="7"/>
    <w:rsid w:val="008F0590"/>
    <w:pPr>
      <w:tabs>
        <w:tab w:val="left" w:pos="851"/>
      </w:tabs>
      <w:ind w:left="425"/>
    </w:pPr>
  </w:style>
  <w:style w:type="paragraph" w:styleId="ListContinue2">
    <w:name w:val="List Continue 2"/>
    <w:basedOn w:val="Normal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Continue3">
    <w:name w:val="List Continue 3"/>
    <w:basedOn w:val="Normal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Continue4">
    <w:name w:val="List Continue 4"/>
    <w:basedOn w:val="Normal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Number">
    <w:name w:val="List Number"/>
    <w:basedOn w:val="Normal"/>
    <w:uiPriority w:val="7"/>
    <w:qFormat/>
    <w:rsid w:val="009564B5"/>
    <w:pPr>
      <w:numPr>
        <w:numId w:val="20"/>
      </w:numPr>
    </w:pPr>
  </w:style>
  <w:style w:type="paragraph" w:styleId="ListNumber2">
    <w:name w:val="List Number 2"/>
    <w:basedOn w:val="Normal"/>
    <w:uiPriority w:val="7"/>
    <w:qFormat/>
    <w:rsid w:val="00A749BA"/>
    <w:pPr>
      <w:numPr>
        <w:ilvl w:val="1"/>
        <w:numId w:val="20"/>
      </w:numPr>
      <w:tabs>
        <w:tab w:val="left" w:pos="851"/>
      </w:tabs>
    </w:pPr>
  </w:style>
  <w:style w:type="paragraph" w:styleId="ListNumber3">
    <w:name w:val="List Number 3"/>
    <w:basedOn w:val="Normal"/>
    <w:uiPriority w:val="7"/>
    <w:qFormat/>
    <w:rsid w:val="009564B5"/>
    <w:pPr>
      <w:numPr>
        <w:ilvl w:val="2"/>
        <w:numId w:val="20"/>
      </w:numPr>
      <w:tabs>
        <w:tab w:val="left" w:pos="1418"/>
      </w:tabs>
    </w:pPr>
  </w:style>
  <w:style w:type="paragraph" w:styleId="ListNumber4">
    <w:name w:val="List Number 4"/>
    <w:basedOn w:val="Normal"/>
    <w:uiPriority w:val="7"/>
    <w:unhideWhenUsed/>
    <w:rsid w:val="009564B5"/>
    <w:pPr>
      <w:numPr>
        <w:ilvl w:val="3"/>
        <w:numId w:val="20"/>
      </w:numPr>
      <w:tabs>
        <w:tab w:val="left" w:pos="1843"/>
      </w:tabs>
    </w:pPr>
  </w:style>
  <w:style w:type="paragraph" w:styleId="BlockText">
    <w:name w:val="Block Text"/>
    <w:basedOn w:val="Normal"/>
    <w:semiHidden/>
    <w:rsid w:val="00BB044F"/>
    <w:rPr>
      <w:rFonts w:cstheme="minorBidi"/>
      <w:iCs/>
      <w:color w:val="000000" w:themeColor="text1"/>
    </w:rPr>
  </w:style>
  <w:style w:type="paragraph" w:styleId="List">
    <w:name w:val="List"/>
    <w:basedOn w:val="Normal"/>
    <w:semiHidden/>
    <w:rsid w:val="00B15422"/>
    <w:pPr>
      <w:ind w:left="425" w:hanging="425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06E8"/>
    <w:pPr>
      <w:tabs>
        <w:tab w:val="right" w:leader="dot" w:pos="9866"/>
      </w:tabs>
    </w:pPr>
  </w:style>
  <w:style w:type="paragraph" w:styleId="Salutation">
    <w:name w:val="Salutation"/>
    <w:basedOn w:val="Normal"/>
    <w:next w:val="Normal"/>
    <w:link w:val="SalutationChar"/>
    <w:semiHidden/>
    <w:rsid w:val="00BB044F"/>
  </w:style>
  <w:style w:type="character" w:customStyle="1" w:styleId="SalutationChar">
    <w:name w:val="Salutation Char"/>
    <w:basedOn w:val="DefaultParagraphFont"/>
    <w:link w:val="Salutation"/>
    <w:semiHidden/>
    <w:rsid w:val="00BB044F"/>
  </w:style>
  <w:style w:type="character" w:customStyle="1" w:styleId="Heading5Char">
    <w:name w:val="Heading 5 Char"/>
    <w:basedOn w:val="DefaultParagraphFont"/>
    <w:link w:val="Heading5"/>
    <w:uiPriority w:val="2"/>
    <w:rsid w:val="00B33B9F"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cleSection">
    <w:name w:val="Outline List 3"/>
    <w:basedOn w:val="NoList"/>
    <w:semiHidden/>
    <w:unhideWhenUsed/>
    <w:rsid w:val="00BB044F"/>
    <w:pPr>
      <w:numPr>
        <w:numId w:val="16"/>
      </w:numPr>
    </w:pPr>
  </w:style>
  <w:style w:type="character" w:styleId="BookTitle">
    <w:name w:val="Book Title"/>
    <w:basedOn w:val="DefaultParagraphFon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e">
    <w:name w:val="Date"/>
    <w:basedOn w:val="Normal"/>
    <w:next w:val="Normal"/>
    <w:link w:val="DateChar"/>
    <w:semiHidden/>
    <w:unhideWhenUsed/>
    <w:rsid w:val="00E2104C"/>
  </w:style>
  <w:style w:type="character" w:customStyle="1" w:styleId="DateChar">
    <w:name w:val="Date Char"/>
    <w:basedOn w:val="DefaultParagraphFont"/>
    <w:link w:val="Date"/>
    <w:semiHidden/>
    <w:rsid w:val="00E2104C"/>
  </w:style>
  <w:style w:type="paragraph" w:styleId="DocumentMap">
    <w:name w:val="Document Map"/>
    <w:basedOn w:val="Normal"/>
    <w:link w:val="DocumentMapChar"/>
    <w:semiHidden/>
    <w:rsid w:val="00E2104C"/>
    <w:rPr>
      <w:rFonts w:cs="Segoe UI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2104C"/>
    <w:rPr>
      <w:rFonts w:asciiTheme="minorHAnsi" w:hAnsiTheme="minorHAnsi" w:cs="Segoe UI"/>
      <w:sz w:val="18"/>
      <w:szCs w:val="16"/>
    </w:rPr>
  </w:style>
  <w:style w:type="paragraph" w:styleId="E-mailSignature">
    <w:name w:val="E-mail Signature"/>
    <w:basedOn w:val="Normal"/>
    <w:link w:val="E-mailSignatureChar"/>
    <w:semiHidden/>
    <w:rsid w:val="00E2104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2104C"/>
  </w:style>
  <w:style w:type="paragraph" w:styleId="EndnoteText">
    <w:name w:val="endnote text"/>
    <w:basedOn w:val="Normal"/>
    <w:link w:val="EndnoteTextChar"/>
    <w:semiHidden/>
    <w:unhideWhenUsed/>
    <w:rsid w:val="00E2104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2104C"/>
    <w:rPr>
      <w:szCs w:val="20"/>
    </w:rPr>
  </w:style>
  <w:style w:type="character" w:styleId="EndnoteReference">
    <w:name w:val="endnote reference"/>
    <w:basedOn w:val="DefaultParagraphFont"/>
    <w:semiHidden/>
    <w:unhideWhenUsed/>
    <w:rsid w:val="00E2104C"/>
    <w:rPr>
      <w:vertAlign w:val="superscript"/>
    </w:rPr>
  </w:style>
  <w:style w:type="character" w:styleId="Strong">
    <w:name w:val="Strong"/>
    <w:basedOn w:val="DefaultParagraphFont"/>
    <w:uiPriority w:val="99"/>
    <w:semiHidden/>
    <w:qFormat/>
    <w:rsid w:val="00E2104C"/>
    <w:rPr>
      <w:b/>
      <w:bCs/>
    </w:rPr>
  </w:style>
  <w:style w:type="paragraph" w:styleId="FootnoteText">
    <w:name w:val="footnote text"/>
    <w:basedOn w:val="Normal"/>
    <w:link w:val="FootnoteTextChar"/>
    <w:semiHidden/>
    <w:rsid w:val="00E2104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7837"/>
    <w:rPr>
      <w:szCs w:val="20"/>
    </w:rPr>
  </w:style>
  <w:style w:type="paragraph" w:styleId="Closing">
    <w:name w:val="Closing"/>
    <w:basedOn w:val="Normal"/>
    <w:link w:val="ClosingChar"/>
    <w:semiHidden/>
    <w:rsid w:val="00E2104C"/>
  </w:style>
  <w:style w:type="character" w:customStyle="1" w:styleId="ClosingChar">
    <w:name w:val="Closing Char"/>
    <w:basedOn w:val="DefaultParagraphFont"/>
    <w:link w:val="Closing"/>
    <w:semiHidden/>
    <w:rsid w:val="00E2104C"/>
  </w:style>
  <w:style w:type="character" w:styleId="Emphasis">
    <w:name w:val="Emphasis"/>
    <w:basedOn w:val="DefaultParagraphFont"/>
    <w:uiPriority w:val="18"/>
    <w:semiHidden/>
    <w:rsid w:val="00E2104C"/>
    <w:rPr>
      <w:b/>
      <w:i w:val="0"/>
      <w:iCs/>
    </w:rPr>
  </w:style>
  <w:style w:type="paragraph" w:styleId="HTMLAddress">
    <w:name w:val="HTML Address"/>
    <w:basedOn w:val="Normal"/>
    <w:link w:val="HTMLAddressChar"/>
    <w:semiHidden/>
    <w:unhideWhenUsed/>
    <w:rsid w:val="000D4DFD"/>
    <w:pPr>
      <w:spacing w:after="0"/>
    </w:pPr>
    <w:rPr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D4DFD"/>
    <w:rPr>
      <w:iCs/>
    </w:rPr>
  </w:style>
  <w:style w:type="character" w:styleId="HTMLAcronym">
    <w:name w:val="HTML Acronym"/>
    <w:basedOn w:val="DefaultParagraphFont"/>
    <w:semiHidden/>
    <w:unhideWhenUsed/>
    <w:rsid w:val="000D4DFD"/>
  </w:style>
  <w:style w:type="character" w:styleId="HTMLSample">
    <w:name w:val="HTML Sample"/>
    <w:basedOn w:val="DefaultParagraphFon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DefaultParagraphFont"/>
    <w:semiHidden/>
    <w:unhideWhenUsed/>
    <w:rsid w:val="000D4DFD"/>
    <w:rPr>
      <w:i w:val="0"/>
      <w:iCs/>
    </w:rPr>
  </w:style>
  <w:style w:type="character" w:styleId="HTMLTypewriter">
    <w:name w:val="HTML Typewriter"/>
    <w:basedOn w:val="DefaultParagraphFon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Keyboard">
    <w:name w:val="HTML Keyboard"/>
    <w:basedOn w:val="DefaultParagraphFon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D4DFD"/>
    <w:rPr>
      <w:i w:val="0"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DFD"/>
    <w:pPr>
      <w:spacing w:after="0"/>
    </w:pPr>
    <w:rPr>
      <w:rFonts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DFD"/>
    <w:rPr>
      <w:rFonts w:asciiTheme="minorHAnsi" w:hAnsiTheme="minorHAnsi" w:cs="Consolas"/>
      <w:szCs w:val="20"/>
    </w:rPr>
  </w:style>
  <w:style w:type="character" w:styleId="HTMLCite">
    <w:name w:val="HTML Cite"/>
    <w:basedOn w:val="DefaultParagraphFont"/>
    <w:semiHidden/>
    <w:unhideWhenUsed/>
    <w:rsid w:val="000D4DFD"/>
    <w:rPr>
      <w:i w:val="0"/>
      <w:iCs/>
    </w:rPr>
  </w:style>
  <w:style w:type="character" w:styleId="IntenseEmphasis">
    <w:name w:val="Intense Emphasis"/>
    <w:basedOn w:val="DefaultParagraphFont"/>
    <w:uiPriority w:val="21"/>
    <w:semiHidden/>
    <w:rsid w:val="00CA2066"/>
    <w:rPr>
      <w:b/>
      <w:i w:val="0"/>
      <w:iCs/>
      <w:color w:val="000000" w:themeColor="text1"/>
    </w:rPr>
  </w:style>
  <w:style w:type="paragraph" w:styleId="Bibliography">
    <w:name w:val="Bibliography"/>
    <w:basedOn w:val="Normal"/>
    <w:next w:val="Normal"/>
    <w:uiPriority w:val="38"/>
    <w:semiHidden/>
    <w:rsid w:val="008900E7"/>
    <w:pPr>
      <w:tabs>
        <w:tab w:val="left" w:leader="dot" w:pos="9866"/>
      </w:tabs>
    </w:pPr>
  </w:style>
  <w:style w:type="paragraph" w:styleId="MacroText">
    <w:name w:val="macro"/>
    <w:link w:val="MacroTextChar"/>
    <w:semiHidden/>
    <w:unhideWhenUsed/>
    <w:rsid w:val="008900E7"/>
    <w:pPr>
      <w:pBdr>
        <w:top w:val="single" w:sz="2" w:space="1" w:color="1446EB" w:themeColor="accent3"/>
        <w:left w:val="single" w:sz="2" w:space="4" w:color="1446EB" w:themeColor="accent3"/>
        <w:bottom w:val="single" w:sz="2" w:space="1" w:color="1446EB" w:themeColor="accent3"/>
        <w:right w:val="single" w:sz="2" w:space="4" w:color="1446EB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900E7"/>
    <w:rPr>
      <w:rFonts w:ascii="Courier New" w:hAnsi="Courier New" w:cs="Consolas"/>
      <w:szCs w:val="20"/>
    </w:rPr>
  </w:style>
  <w:style w:type="paragraph" w:styleId="MessageHeader">
    <w:name w:val="Message Header"/>
    <w:basedOn w:val="Normal"/>
    <w:next w:val="Normal"/>
    <w:link w:val="MessageHeaderChar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TableofAuthorities">
    <w:name w:val="table of authorities"/>
    <w:basedOn w:val="Normal"/>
    <w:next w:val="Normal"/>
    <w:uiPriority w:val="38"/>
    <w:semiHidden/>
    <w:rsid w:val="008900E7"/>
  </w:style>
  <w:style w:type="paragraph" w:styleId="TOAHeading">
    <w:name w:val="toa heading"/>
    <w:basedOn w:val="Normal"/>
    <w:next w:val="Normal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ubtleEmphasis">
    <w:name w:val="Subtle Emphasis"/>
    <w:basedOn w:val="DefaultParagraphFont"/>
    <w:uiPriority w:val="38"/>
    <w:semiHidden/>
    <w:rsid w:val="008900E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8900E7"/>
    <w:rPr>
      <w:i/>
      <w:smallCaps/>
      <w:color w:val="5A5A5A" w:themeColor="text1" w:themeTint="A5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B178B"/>
    <w:pPr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B178B"/>
  </w:style>
  <w:style w:type="paragraph" w:styleId="TOC2">
    <w:name w:val="toc 2"/>
    <w:basedOn w:val="Normal"/>
    <w:next w:val="Normal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BodyText2">
    <w:name w:val="Body Text 2"/>
    <w:basedOn w:val="Normal"/>
    <w:link w:val="BodyText2Char"/>
    <w:semiHidden/>
    <w:rsid w:val="007B178B"/>
  </w:style>
  <w:style w:type="character" w:customStyle="1" w:styleId="BodyText2Char">
    <w:name w:val="Body Text 2 Char"/>
    <w:basedOn w:val="DefaultParagraphFont"/>
    <w:link w:val="BodyText2"/>
    <w:semiHidden/>
    <w:rsid w:val="007B178B"/>
  </w:style>
  <w:style w:type="paragraph" w:styleId="BodyText3">
    <w:name w:val="Body Text 3"/>
    <w:basedOn w:val="Normal"/>
    <w:link w:val="BodyText3Char"/>
    <w:semiHidden/>
    <w:rsid w:val="007B178B"/>
    <w:rPr>
      <w:sz w:val="18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B178B"/>
    <w:rPr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rsid w:val="007B178B"/>
    <w:pPr>
      <w:tabs>
        <w:tab w:val="left" w:pos="425"/>
      </w:tabs>
      <w:ind w:left="425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B178B"/>
  </w:style>
  <w:style w:type="paragraph" w:styleId="BodyTextIndent3">
    <w:name w:val="Body Text Indent 3"/>
    <w:basedOn w:val="Normal"/>
    <w:link w:val="BodyTextIndent3Char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178B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7B178B"/>
    <w:pPr>
      <w:ind w:left="425"/>
    </w:pPr>
  </w:style>
  <w:style w:type="character" w:customStyle="1" w:styleId="BodyTextIndentChar">
    <w:name w:val="Body Text Indent Char"/>
    <w:basedOn w:val="DefaultParagraphFont"/>
    <w:link w:val="BodyTextIndent"/>
    <w:semiHidden/>
    <w:rsid w:val="007B178B"/>
  </w:style>
  <w:style w:type="paragraph" w:styleId="BodyTextFirstIndent2">
    <w:name w:val="Body Text First Indent 2"/>
    <w:basedOn w:val="BodyTextIndent"/>
    <w:link w:val="BodyTextFirstIndent2Char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B178B"/>
  </w:style>
  <w:style w:type="paragraph" w:styleId="EnvelopeReturn">
    <w:name w:val="envelope return"/>
    <w:basedOn w:val="Normal"/>
    <w:semiHidden/>
    <w:rsid w:val="006E117F"/>
    <w:pPr>
      <w:spacing w:after="0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semiHidden/>
    <w:rsid w:val="006E117F"/>
    <w:pPr>
      <w:spacing w:after="0"/>
    </w:pPr>
  </w:style>
  <w:style w:type="character" w:customStyle="1" w:styleId="SignatureChar">
    <w:name w:val="Signature Char"/>
    <w:basedOn w:val="DefaultParagraphFont"/>
    <w:link w:val="Signature"/>
    <w:semiHidden/>
    <w:rsid w:val="006E117F"/>
  </w:style>
  <w:style w:type="paragraph" w:styleId="TOC1">
    <w:name w:val="toc 1"/>
    <w:basedOn w:val="Normal"/>
    <w:next w:val="Normal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TOC3">
    <w:name w:val="toc 3"/>
    <w:basedOn w:val="Normal"/>
    <w:next w:val="Normal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4">
    <w:name w:val="toc 4"/>
    <w:basedOn w:val="Normal"/>
    <w:next w:val="Normal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5">
    <w:name w:val="toc 5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TabellelightBlack">
    <w:name w:val="Tabelle light Black"/>
    <w:basedOn w:val="TableNormal"/>
    <w:uiPriority w:val="49"/>
    <w:rsid w:val="00BA3FA8"/>
    <w:rPr>
      <w:rFonts w:ascii="Arial" w:hAnsi="Arial"/>
    </w:r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rsid w:val="00290F8E"/>
  </w:style>
  <w:style w:type="paragraph" w:styleId="Quote">
    <w:name w:val="Quote"/>
    <w:basedOn w:val="Normal"/>
    <w:next w:val="Normal"/>
    <w:link w:val="QuoteChar"/>
    <w:uiPriority w:val="26"/>
    <w:unhideWhenUsed/>
    <w:rsid w:val="00290F8E"/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6"/>
    <w:rsid w:val="006A425C"/>
    <w:rPr>
      <w:iCs/>
      <w:color w:val="404040" w:themeColor="text1" w:themeTint="BF"/>
    </w:rPr>
  </w:style>
  <w:style w:type="table" w:customStyle="1" w:styleId="TabellelightB2">
    <w:name w:val="Tabelle light B2"/>
    <w:basedOn w:val="TabellelightBlack"/>
    <w:uiPriority w:val="49"/>
    <w:rsid w:val="00BA3FA8"/>
    <w:tblPr>
      <w:tblBorders>
        <w:insideH w:val="single" w:sz="6" w:space="0" w:color="1446EB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  <w:insideV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1446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lightB3">
    <w:name w:val="Tabelle light B3"/>
    <w:basedOn w:val="TabellelightBlack"/>
    <w:uiPriority w:val="49"/>
    <w:rsid w:val="00BA3FA8"/>
    <w:tblPr>
      <w:tblBorders>
        <w:insideH w:val="single" w:sz="6" w:space="0" w:color="0091FF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  <w:insideV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0091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TableNormal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lightB4">
    <w:name w:val="Tabelle light B4"/>
    <w:basedOn w:val="TabellelightBlack"/>
    <w:uiPriority w:val="49"/>
    <w:rsid w:val="00BA3FA8"/>
    <w:tblPr>
      <w:tblBorders>
        <w:insideH w:val="single" w:sz="6" w:space="0" w:color="52C9FF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  <w:insideV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52C9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lightM1">
    <w:name w:val="Tabelle light M1"/>
    <w:basedOn w:val="TabellelightBlack"/>
    <w:uiPriority w:val="49"/>
    <w:rsid w:val="00BA3FA8"/>
    <w:tblPr>
      <w:tblBorders>
        <w:insideH w:val="single" w:sz="6" w:space="0" w:color="5500B4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00B4" w:themeColor="accent4"/>
          <w:left w:val="single" w:sz="4" w:space="0" w:color="5500B4" w:themeColor="accent4"/>
          <w:bottom w:val="single" w:sz="4" w:space="0" w:color="5500B4" w:themeColor="accent4"/>
          <w:right w:val="single" w:sz="4" w:space="0" w:color="5500B4" w:themeColor="accent4"/>
          <w:insideH w:val="nil"/>
          <w:insideV w:val="nil"/>
        </w:tcBorders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lelightM2">
    <w:name w:val="Tabelle light M2"/>
    <w:basedOn w:val="TabellelightBlack"/>
    <w:uiPriority w:val="49"/>
    <w:rsid w:val="00BA3FA8"/>
    <w:tblPr>
      <w:tblBorders>
        <w:insideH w:val="single" w:sz="6" w:space="0" w:color="A200E6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  <w:insideV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A200E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lightM3">
    <w:name w:val="Tabelle light M3"/>
    <w:basedOn w:val="TabellelightBlack"/>
    <w:uiPriority w:val="49"/>
    <w:rsid w:val="00BA3FA8"/>
    <w:tblPr>
      <w:tblBorders>
        <w:insideH w:val="single" w:sz="6" w:space="0" w:color="DC46F3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  <w:insideV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DC46F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ediumB2">
    <w:name w:val="Tabelle medium B2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728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9FB" w:themeFill="accent3" w:themeFillTint="33"/>
      </w:tcPr>
    </w:tblStylePr>
  </w:style>
  <w:style w:type="table" w:customStyle="1" w:styleId="TabellemediumB3">
    <w:name w:val="Tabelle medium B3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66B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E9FF" w:themeFill="accent2" w:themeFillTint="33"/>
      </w:tcPr>
    </w:tblStylePr>
  </w:style>
  <w:style w:type="table" w:customStyle="1" w:styleId="TabellemediumB4">
    <w:name w:val="Tabelle medium B4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97D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F4FF" w:themeFill="accent1" w:themeFillTint="33"/>
      </w:tcPr>
    </w:tblStylePr>
  </w:style>
  <w:style w:type="table" w:customStyle="1" w:styleId="TabellemediumM1">
    <w:name w:val="Tabelle medium M1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BDFF" w:themeFill="accent4" w:themeFillTint="33"/>
      </w:tcPr>
    </w:tblStylePr>
  </w:style>
  <w:style w:type="table" w:customStyle="1" w:styleId="TabellemediumM2">
    <w:name w:val="Tabelle medium M2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CC5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EC7FF" w:themeFill="accent5" w:themeFillTint="33"/>
      </w:tcPr>
    </w:tblStylePr>
  </w:style>
  <w:style w:type="table" w:customStyle="1" w:styleId="TabellemediumM3">
    <w:name w:val="Tabelle medium M3"/>
    <w:basedOn w:val="TableNormal"/>
    <w:uiPriority w:val="49"/>
    <w:rsid w:val="00BA3FA8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E98F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8D9FC" w:themeFill="accent6" w:themeFillTint="33"/>
      </w:tcPr>
    </w:tblStylePr>
  </w:style>
  <w:style w:type="table" w:customStyle="1" w:styleId="TabellemediumBlack">
    <w:name w:val="Tabelle medium Black"/>
    <w:basedOn w:val="TableNormal"/>
    <w:uiPriority w:val="49"/>
    <w:rsid w:val="00BA3FA8"/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C82FF4"/>
    <w:tblPr>
      <w:tblStyleRowBandSize w:val="1"/>
      <w:tblStyleColBandSize w:val="1"/>
      <w:tblBorders>
        <w:top w:val="single" w:sz="4" w:space="0" w:color="CC57FF" w:themeColor="accent5" w:themeTint="99"/>
        <w:left w:val="single" w:sz="4" w:space="0" w:color="CC57FF" w:themeColor="accent5" w:themeTint="99"/>
        <w:bottom w:val="single" w:sz="4" w:space="0" w:color="CC57FF" w:themeColor="accent5" w:themeTint="99"/>
        <w:right w:val="single" w:sz="4" w:space="0" w:color="CC57FF" w:themeColor="accent5" w:themeTint="99"/>
        <w:insideH w:val="single" w:sz="4" w:space="0" w:color="CC57FF" w:themeColor="accent5" w:themeTint="99"/>
        <w:insideV w:val="single" w:sz="4" w:space="0" w:color="CC5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7FF" w:themeFill="accent5" w:themeFillTint="33"/>
      </w:tcPr>
    </w:tblStylePr>
    <w:tblStylePr w:type="band1Horz">
      <w:tblPr/>
      <w:tcPr>
        <w:shd w:val="clear" w:color="auto" w:fill="EEC7FF" w:themeFill="accent5" w:themeFillTint="33"/>
      </w:tcPr>
    </w:tblStylePr>
    <w:tblStylePr w:type="neCell">
      <w:tblPr/>
      <w:tcPr>
        <w:tcBorders>
          <w:bottom w:val="single" w:sz="4" w:space="0" w:color="CC57FF" w:themeColor="accent5" w:themeTint="99"/>
        </w:tcBorders>
      </w:tcPr>
    </w:tblStylePr>
    <w:tblStylePr w:type="nwCell">
      <w:tblPr/>
      <w:tcPr>
        <w:tcBorders>
          <w:bottom w:val="single" w:sz="4" w:space="0" w:color="CC57FF" w:themeColor="accent5" w:themeTint="99"/>
        </w:tcBorders>
      </w:tcPr>
    </w:tblStylePr>
    <w:tblStylePr w:type="seCell">
      <w:tblPr/>
      <w:tcPr>
        <w:tcBorders>
          <w:top w:val="single" w:sz="4" w:space="0" w:color="CC57FF" w:themeColor="accent5" w:themeTint="99"/>
        </w:tcBorders>
      </w:tcPr>
    </w:tblStylePr>
    <w:tblStylePr w:type="swCell">
      <w:tblPr/>
      <w:tcPr>
        <w:tcBorders>
          <w:top w:val="single" w:sz="4" w:space="0" w:color="CC57FF" w:themeColor="accent5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C82FF4"/>
    <w:tblPr>
      <w:tblStyleRowBandSize w:val="1"/>
      <w:tblStyleColBandSize w:val="1"/>
      <w:tblBorders>
        <w:top w:val="single" w:sz="4" w:space="0" w:color="728FF3" w:themeColor="accent3" w:themeTint="99"/>
        <w:left w:val="single" w:sz="4" w:space="0" w:color="728FF3" w:themeColor="accent3" w:themeTint="99"/>
        <w:bottom w:val="single" w:sz="4" w:space="0" w:color="728FF3" w:themeColor="accent3" w:themeTint="99"/>
        <w:right w:val="single" w:sz="4" w:space="0" w:color="728FF3" w:themeColor="accent3" w:themeTint="99"/>
        <w:insideH w:val="single" w:sz="4" w:space="0" w:color="728F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728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9FB" w:themeFill="accent3" w:themeFillTint="33"/>
      </w:tcPr>
    </w:tblStylePr>
    <w:tblStylePr w:type="band1Horz">
      <w:tblPr/>
      <w:tcPr>
        <w:shd w:val="clear" w:color="auto" w:fill="D0D9FB" w:themeFill="accent3" w:themeFillTint="33"/>
      </w:tcPr>
    </w:tblStylePr>
  </w:style>
  <w:style w:type="character" w:customStyle="1" w:styleId="KopfzeileUnterzeileZchn">
    <w:name w:val="Kopfzeile Unterzeile Zchn"/>
    <w:basedOn w:val="DefaultParagraphFont"/>
    <w:link w:val="KopfzeileUnterzeile"/>
    <w:uiPriority w:val="38"/>
    <w:semiHidden/>
    <w:rsid w:val="006F27F1"/>
  </w:style>
  <w:style w:type="character" w:customStyle="1" w:styleId="TableTextChar">
    <w:name w:val="Table Text Char"/>
    <w:basedOn w:val="DefaultParagraphFont"/>
    <w:link w:val="TableText"/>
    <w:rsid w:val="005F6916"/>
    <w:rPr>
      <w:lang w:val="en-US"/>
    </w:rPr>
  </w:style>
  <w:style w:type="character" w:customStyle="1" w:styleId="TableHeaderRowChar">
    <w:name w:val="Table Header Row Char"/>
    <w:basedOn w:val="TableTextChar"/>
    <w:link w:val="TableHeaderRow"/>
    <w:rsid w:val="005F6916"/>
    <w:rPr>
      <w:b/>
      <w:bCs/>
      <w:lang w:val="en-US"/>
    </w:rPr>
  </w:style>
  <w:style w:type="table" w:customStyle="1" w:styleId="EinfacheTabelle11">
    <w:name w:val="Einfache Tabelle 11"/>
    <w:basedOn w:val="TableNormal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TableNormal"/>
    <w:next w:val="TableGrid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paragraph" w:customStyle="1" w:styleId="Hinweisausgeblendet">
    <w:name w:val="Hinweis ausgeblendet"/>
    <w:link w:val="HinweisausgeblendetZchn"/>
    <w:uiPriority w:val="21"/>
    <w:qFormat/>
    <w:rsid w:val="004D51FF"/>
    <w:rPr>
      <w:vanish/>
      <w:color w:val="52C9FF" w:themeColor="accent1"/>
      <w:sz w:val="16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4D51FF"/>
    <w:rPr>
      <w:vanish/>
      <w:color w:val="52C9FF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4D51FF"/>
    <w:rPr>
      <w:vanish/>
      <w:color w:val="52C9FF" w:themeColor="accent1"/>
      <w:sz w:val="18"/>
    </w:rPr>
  </w:style>
  <w:style w:type="paragraph" w:customStyle="1" w:styleId="TabelleTextkrper">
    <w:name w:val="Tabelle Textkörper"/>
    <w:link w:val="TabelleTextkrperZchn"/>
    <w:rsid w:val="004D51FF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4D51FF"/>
    <w:rPr>
      <w:b/>
      <w:bCs/>
    </w:rPr>
  </w:style>
  <w:style w:type="paragraph" w:customStyle="1" w:styleId="VorInhaltsverzberschrift2">
    <w:name w:val="Vor Inhaltsverz. Überschrift 2"/>
    <w:next w:val="Normal"/>
    <w:link w:val="VorInhaltsverzberschrift2Zchn"/>
    <w:uiPriority w:val="14"/>
    <w:qFormat/>
    <w:rsid w:val="004D51FF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Heading2Char"/>
    <w:link w:val="VorInhaltsverzberschrift2"/>
    <w:uiPriority w:val="14"/>
    <w:rsid w:val="004D51F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abelleTextkrperZchn">
    <w:name w:val="Tabelle Textkörper Zchn"/>
    <w:basedOn w:val="DefaultParagraphFont"/>
    <w:link w:val="TabelleTextkrper"/>
    <w:rsid w:val="004D51FF"/>
  </w:style>
  <w:style w:type="character" w:customStyle="1" w:styleId="TabelleTitelzeileZchn">
    <w:name w:val="Tabelle Titelzeile Zchn"/>
    <w:basedOn w:val="TabelleTextkrperZchn"/>
    <w:link w:val="TabelleTitelzeile"/>
    <w:rsid w:val="004D51FF"/>
    <w:rPr>
      <w:b/>
      <w:bCs/>
    </w:rPr>
  </w:style>
  <w:style w:type="numbering" w:customStyle="1" w:styleId="IAVBulletList">
    <w:name w:val="IAV Bullet List"/>
    <w:uiPriority w:val="99"/>
    <w:rsid w:val="00AA12F8"/>
    <w:pPr>
      <w:numPr>
        <w:numId w:val="19"/>
      </w:numPr>
    </w:pPr>
  </w:style>
  <w:style w:type="numbering" w:customStyle="1" w:styleId="IAVListNumber">
    <w:name w:val="IAV List Number"/>
    <w:uiPriority w:val="99"/>
    <w:rsid w:val="00BA3FA8"/>
    <w:pPr>
      <w:numPr>
        <w:numId w:val="20"/>
      </w:numPr>
    </w:pPr>
  </w:style>
  <w:style w:type="character" w:customStyle="1" w:styleId="token">
    <w:name w:val="token"/>
    <w:basedOn w:val="DefaultParagraphFont"/>
    <w:rsid w:val="0018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Office\Kategorien\Basisvorlagen\IAV_Base_template_extensive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8FC87E998B437CB7DDAB1A50AD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C3B8-002A-4725-9E25-8B60944091A6}"/>
      </w:docPartPr>
      <w:docPartBody>
        <w:p w:rsidR="00ED26DB" w:rsidRDefault="00000000">
          <w:pPr>
            <w:pStyle w:val="AD8FC87E998B437CB7DDAB1A50AD225E"/>
          </w:pPr>
          <w:r w:rsidRPr="0044022E">
            <w:rPr>
              <w:rStyle w:val="PlaceholderText"/>
            </w:rPr>
            <w:t>[Betreff]</w:t>
          </w:r>
        </w:p>
      </w:docPartBody>
    </w:docPart>
    <w:docPart>
      <w:docPartPr>
        <w:name w:val="E2C17EE2E26149AC89CCA1D6162FD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3F904-065A-4212-A032-C68D61A2CFC7}"/>
      </w:docPartPr>
      <w:docPartBody>
        <w:p w:rsidR="00ED26DB" w:rsidRDefault="00000000">
          <w:pPr>
            <w:pStyle w:val="E2C17EE2E26149AC89CCA1D6162FDC5A"/>
          </w:pPr>
          <w:r>
            <w:rPr>
              <w:rStyle w:val="PlaceholderText"/>
            </w:rPr>
            <w:t>Choose an e</w:t>
          </w:r>
          <w:r w:rsidRPr="00A759CD">
            <w:rPr>
              <w:rStyle w:val="PlaceholderText"/>
            </w:rPr>
            <w:t>lement.</w:t>
          </w:r>
        </w:p>
      </w:docPartBody>
    </w:docPart>
    <w:docPart>
      <w:docPartPr>
        <w:name w:val="46E74DAB4C434793B682CFA14E703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EF741-C74A-49D1-8A5C-7A89587ECDA4}"/>
      </w:docPartPr>
      <w:docPartBody>
        <w:p w:rsidR="00ED26DB" w:rsidRDefault="00000000">
          <w:pPr>
            <w:pStyle w:val="46E74DAB4C434793B682CFA14E703DA5"/>
          </w:pPr>
          <w:r w:rsidRPr="00A759CD">
            <w:rPr>
              <w:rStyle w:val="PlaceholderText"/>
            </w:rPr>
            <w:t>Wählen Sie ein Element aus.</w:t>
          </w:r>
        </w:p>
      </w:docPartBody>
    </w:docPart>
    <w:docPart>
      <w:docPartPr>
        <w:name w:val="A4D0B4289D4F42F6ADC6E8489AA7B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EEDE-2522-4166-96A3-9E78FA5B1132}"/>
      </w:docPartPr>
      <w:docPartBody>
        <w:p w:rsidR="00ED26DB" w:rsidRDefault="00000000">
          <w:pPr>
            <w:pStyle w:val="A4D0B4289D4F42F6ADC6E8489AA7BD26"/>
          </w:pPr>
          <w:r w:rsidRPr="00A759CD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B6746995D52C42D284CDEF73D33D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93951-B332-4EBB-AE28-07A21AECEA85}"/>
      </w:docPartPr>
      <w:docPartBody>
        <w:p w:rsidR="00ED26DB" w:rsidRDefault="00000000">
          <w:pPr>
            <w:pStyle w:val="B6746995D52C42D284CDEF73D33D8799"/>
          </w:pPr>
          <w:r w:rsidRPr="005B4C5D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5A73DF1D10EA4353B3390F68834C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19C1E-4249-4A5B-AFC7-01F0108E4122}"/>
      </w:docPartPr>
      <w:docPartBody>
        <w:p w:rsidR="00ED26DB" w:rsidRDefault="00000000">
          <w:pPr>
            <w:pStyle w:val="5A73DF1D10EA4353B3390F68834C594C"/>
          </w:pPr>
          <w:r>
            <w:rPr>
              <w:rStyle w:val="PlaceholderText"/>
            </w:rPr>
            <w:t>Choose an e</w:t>
          </w:r>
          <w:r w:rsidRPr="00A759CD">
            <w:rPr>
              <w:rStyle w:val="PlaceholderText"/>
            </w:rPr>
            <w:t>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B"/>
    <w:rsid w:val="000458F6"/>
    <w:rsid w:val="00060170"/>
    <w:rsid w:val="001D40BB"/>
    <w:rsid w:val="00267CED"/>
    <w:rsid w:val="003F795B"/>
    <w:rsid w:val="0044065A"/>
    <w:rsid w:val="00441925"/>
    <w:rsid w:val="00497553"/>
    <w:rsid w:val="005330AB"/>
    <w:rsid w:val="005A605D"/>
    <w:rsid w:val="005C4EC1"/>
    <w:rsid w:val="005F6DB4"/>
    <w:rsid w:val="005F7CA5"/>
    <w:rsid w:val="0066488A"/>
    <w:rsid w:val="006E4D70"/>
    <w:rsid w:val="008548BD"/>
    <w:rsid w:val="00870DD3"/>
    <w:rsid w:val="00872284"/>
    <w:rsid w:val="008B6D10"/>
    <w:rsid w:val="008F1D9B"/>
    <w:rsid w:val="009D273A"/>
    <w:rsid w:val="00AD6213"/>
    <w:rsid w:val="00B2181C"/>
    <w:rsid w:val="00BD53A8"/>
    <w:rsid w:val="00C046F6"/>
    <w:rsid w:val="00CB102D"/>
    <w:rsid w:val="00D179C5"/>
    <w:rsid w:val="00D746EB"/>
    <w:rsid w:val="00DB00AB"/>
    <w:rsid w:val="00DE6DF2"/>
    <w:rsid w:val="00E23C77"/>
    <w:rsid w:val="00ED26DB"/>
    <w:rsid w:val="00EF481D"/>
    <w:rsid w:val="00F2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F7CA5"/>
    <w:rPr>
      <w:rFonts w:ascii="Arial" w:hAnsi="Arial"/>
      <w:color w:val="196B24" w:themeColor="accent3"/>
      <w:sz w:val="22"/>
    </w:rPr>
  </w:style>
  <w:style w:type="paragraph" w:customStyle="1" w:styleId="AD8FC87E998B437CB7DDAB1A50AD225E">
    <w:name w:val="AD8FC87E998B437CB7DDAB1A50AD225E"/>
  </w:style>
  <w:style w:type="paragraph" w:customStyle="1" w:styleId="E2C17EE2E26149AC89CCA1D6162FDC5A">
    <w:name w:val="E2C17EE2E26149AC89CCA1D6162FDC5A"/>
  </w:style>
  <w:style w:type="paragraph" w:customStyle="1" w:styleId="46E74DAB4C434793B682CFA14E703DA5">
    <w:name w:val="46E74DAB4C434793B682CFA14E703DA5"/>
  </w:style>
  <w:style w:type="paragraph" w:customStyle="1" w:styleId="A4D0B4289D4F42F6ADC6E8489AA7BD26">
    <w:name w:val="A4D0B4289D4F42F6ADC6E8489AA7BD26"/>
  </w:style>
  <w:style w:type="paragraph" w:customStyle="1" w:styleId="B6746995D52C42D284CDEF73D33D8799">
    <w:name w:val="B6746995D52C42D284CDEF73D33D8799"/>
  </w:style>
  <w:style w:type="paragraph" w:customStyle="1" w:styleId="5A73DF1D10EA4353B3390F68834C594C">
    <w:name w:val="5A73DF1D10EA4353B3390F68834C5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AV">
  <a:themeElements>
    <a:clrScheme name="IAV">
      <a:dk1>
        <a:srgbClr val="000000"/>
      </a:dk1>
      <a:lt1>
        <a:srgbClr val="FFFFFF"/>
      </a:lt1>
      <a:dk2>
        <a:srgbClr val="041E96"/>
      </a:dk2>
      <a:lt2>
        <a:srgbClr val="FFFFFF"/>
      </a:lt2>
      <a:accent1>
        <a:srgbClr val="52C9FF"/>
      </a:accent1>
      <a:accent2>
        <a:srgbClr val="0091FF"/>
      </a:accent2>
      <a:accent3>
        <a:srgbClr val="1446EB"/>
      </a:accent3>
      <a:accent4>
        <a:srgbClr val="5500B4"/>
      </a:accent4>
      <a:accent5>
        <a:srgbClr val="A200E6"/>
      </a:accent5>
      <a:accent6>
        <a:srgbClr val="DC46F3"/>
      </a:accent6>
      <a:hlink>
        <a:srgbClr val="0091FF"/>
      </a:hlink>
      <a:folHlink>
        <a:srgbClr val="0091FF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lIns="144000" tIns="108000" rIns="144000" bIns="144000" rtlCol="0" anchor="t"/>
      <a:lstStyle>
        <a:defPPr algn="l">
          <a:spcAft>
            <a:spcPts val="800"/>
          </a:spcAft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76213" indent="-176213" algn="l">
          <a:lnSpc>
            <a:spcPct val="120000"/>
          </a:lnSpc>
          <a:spcAft>
            <a:spcPts val="800"/>
          </a:spcAft>
          <a:buFont typeface="Arial" panose="020B0604020202020204" pitchFamily="34" charset="0"/>
          <a:buChar char="•"/>
          <a:defRPr sz="1600" dirty="0" smtClean="0"/>
        </a:defPPr>
      </a:lstStyle>
    </a:txDef>
  </a:objectDefaults>
  <a:extraClrSchemeLst/>
  <a:custClrLst>
    <a:custClr name="B0">
      <a:srgbClr val="001A54"/>
    </a:custClr>
    <a:custClr name="B1">
      <a:srgbClr val="041E96"/>
    </a:custClr>
    <a:custClr name="B2">
      <a:srgbClr val="1446EB"/>
    </a:custClr>
    <a:custClr name="B3">
      <a:srgbClr val="0091FF"/>
    </a:custClr>
    <a:custClr name="B4">
      <a:srgbClr val="52C9FF"/>
    </a:custClr>
    <a:custClr name="B5">
      <a:srgbClr val="96E7FF"/>
    </a:custClr>
    <a:custClr name="B6">
      <a:srgbClr val="D2F5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M1">
      <a:srgbClr val="5500B4"/>
    </a:custClr>
    <a:custClr name="M2">
      <a:srgbClr val="A200E6"/>
    </a:custClr>
    <a:custClr name="M3">
      <a:srgbClr val="DC46F3"/>
    </a:custClr>
    <a:custClr name="M4">
      <a:srgbClr val="FF73FA"/>
    </a:custClr>
    <a:custClr name="M5">
      <a:srgbClr val="FFAFFF"/>
    </a:custClr>
    <a:custClr name="M6">
      <a:srgbClr val="FDDE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Grau (inaktive Inhalte)">
      <a:srgbClr val="CCCCCC"/>
    </a:custClr>
    <a:custClr name="Ampelrot">
      <a:srgbClr val="F80000"/>
    </a:custClr>
    <a:custClr name="Ampelgelb">
      <a:srgbClr val="FFD800"/>
    </a:custClr>
    <a:custClr name="Ampelgrün">
      <a:srgbClr val="80D800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</a:custClrLst>
  <a:extLst>
    <a:ext uri="{05A4C25C-085E-4340-85A3-A5531E510DB2}">
      <thm15:themeFamily xmlns:thm15="http://schemas.microsoft.com/office/thememl/2012/main" name="IAV-PPT" id="{C2C7E29E-1BD9-4042-B929-FEFAAF9B7C10}" vid="{6102D1B4-6B7F-49DC-93EB-19A97266B9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IAVProperties xmlns="http://schemas.iav.com/2021/iav-properties-en">
  <Language>en</Language>
  <Version>xx.xx.xx </Version>
  <LifeCycleState>Draft</LifeCycleState>
  <ConfidentialLevel>Confidential</ConfidentialLevel>
  <Created>2024-06-03</Created>
  <CreatedBy>Qingfeng YANG(CN-TV-A) </CreatedBy>
  <Released>Date</Released>
  <ReleasedBy>-</ReleasedBy>
  <Reviewed>Date</Reviewed>
  <ReviewedBy>-</ReviewedBy>
  <SignMethod> </SignMethod>
</IAVProperties>
</file>

<file path=customXml/item3.xml><?xml version="1.0" encoding="utf-8"?>
<adress xmlns="adress">
  <DokumentClassification field="Confidential"/>
  <DokumentVersion field="0.0.1"/>
  <DokumentBruno field=""/>
</adress>
</file>

<file path=customXml/itemProps1.xml><?xml version="1.0" encoding="utf-8"?>
<ds:datastoreItem xmlns:ds="http://schemas.openxmlformats.org/officeDocument/2006/customXml" ds:itemID="{A60C1DA2-9EF7-41C3-BE0A-DD50F05FC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87DC11-E152-475B-8C92-E6B29772E875}">
  <ds:schemaRefs>
    <ds:schemaRef ds:uri="http://schemas.iav.com/2021/iav-properties-en"/>
  </ds:schemaRefs>
</ds:datastoreItem>
</file>

<file path=customXml/itemProps3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IAV_Base_template_extensive_portrait.dotx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User Documentation</vt:lpstr>
      <vt:lpstr>Document Title</vt:lpstr>
    </vt:vector>
  </TitlesOfParts>
  <Manager>https://profi.iavgroup.local/pkit/go/pelement.do?id=9215&amp;type=Process</Manager>
  <Company>IAV GmbH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</dc:title>
  <dc:subject>project_name</dc:subject>
  <dc:creator>Jiang, Mantian (CN-TV-A)</dc:creator>
  <cp:keywords/>
  <dc:description>Test</dc:description>
  <cp:lastModifiedBy>Yang, Qingfeng (CN-TV-A)</cp:lastModifiedBy>
  <cp:revision>77</cp:revision>
  <cp:lastPrinted>2024-06-03T08:28:00Z</cp:lastPrinted>
  <dcterms:created xsi:type="dcterms:W3CDTF">2024-04-18T05:46:00Z</dcterms:created>
  <dcterms:modified xsi:type="dcterms:W3CDTF">2024-06-03T08:28:00Z</dcterms:modified>
  <cp:category>3.6.4 Lenkung dokumentierter Information</cp:category>
  <cp:contentStatus>Draft</cp:contentStatus>
  <cp:version>161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rlagenname">
    <vt:lpwstr>IAV-Base-Template-extensive-portrait</vt:lpwstr>
  </property>
  <property fmtid="{D5CDD505-2E9C-101B-9397-08002B2CF9AE}" pid="3" name="Vorlagenversion">
    <vt:lpwstr>V1.7</vt:lpwstr>
  </property>
  <property fmtid="{D5CDD505-2E9C-101B-9397-08002B2CF9AE}" pid="4" name="IAV_LIFECYCLE_STATE">
    <vt:lpwstr>Draft</vt:lpwstr>
  </property>
  <property fmtid="{D5CDD505-2E9C-101B-9397-08002B2CF9AE}" pid="5" name="IAV_CONFIDENTIAL_LEVEL">
    <vt:lpwstr>Confidential</vt:lpwstr>
  </property>
  <property fmtid="{D5CDD505-2E9C-101B-9397-08002B2CF9AE}" pid="6" name="IAV_CREATED">
    <vt:lpwstr>Date</vt:lpwstr>
  </property>
  <property fmtid="{D5CDD505-2E9C-101B-9397-08002B2CF9AE}" pid="7" name="IAV_CREATED_BY">
    <vt:lpwstr>-</vt:lpwstr>
  </property>
  <property fmtid="{D5CDD505-2E9C-101B-9397-08002B2CF9AE}" pid="8" name="IAV_RELEASED">
    <vt:lpwstr>Date</vt:lpwstr>
  </property>
  <property fmtid="{D5CDD505-2E9C-101B-9397-08002B2CF9AE}" pid="9" name="IAV_RELEASED_BY">
    <vt:lpwstr>-</vt:lpwstr>
  </property>
  <property fmtid="{D5CDD505-2E9C-101B-9397-08002B2CF9AE}" pid="10" name="IAV_REVIEWED">
    <vt:lpwstr>Date</vt:lpwstr>
  </property>
  <property fmtid="{D5CDD505-2E9C-101B-9397-08002B2CF9AE}" pid="11" name="IAV_REVIEWED_BY">
    <vt:lpwstr>-</vt:lpwstr>
  </property>
  <property fmtid="{D5CDD505-2E9C-101B-9397-08002B2CF9AE}" pid="12" name="IAV_VERSION">
    <vt:lpwstr>0.0.1</vt:lpwstr>
  </property>
  <property fmtid="{D5CDD505-2E9C-101B-9397-08002B2CF9AE}" pid="13" name="IAV_SIGN_METHOD">
    <vt:lpwstr> </vt:lpwstr>
  </property>
  <property fmtid="{D5CDD505-2E9C-101B-9397-08002B2CF9AE}" pid="14" name="IAV_LANGUAGE">
    <vt:lpwstr>en</vt:lpwstr>
  </property>
  <property fmtid="{D5CDD505-2E9C-101B-9397-08002B2CF9AE}" pid="15" name="MSIP_Label_eda87506-7fda-481d-a14b-4a8fe5add330_Enabled">
    <vt:lpwstr>true</vt:lpwstr>
  </property>
  <property fmtid="{D5CDD505-2E9C-101B-9397-08002B2CF9AE}" pid="16" name="MSIP_Label_eda87506-7fda-481d-a14b-4a8fe5add330_SetDate">
    <vt:lpwstr>2022-03-10T09:04:59Z</vt:lpwstr>
  </property>
  <property fmtid="{D5CDD505-2E9C-101B-9397-08002B2CF9AE}" pid="17" name="MSIP_Label_eda87506-7fda-481d-a14b-4a8fe5add330_Method">
    <vt:lpwstr>Standard</vt:lpwstr>
  </property>
  <property fmtid="{D5CDD505-2E9C-101B-9397-08002B2CF9AE}" pid="18" name="MSIP_Label_eda87506-7fda-481d-a14b-4a8fe5add330_Name">
    <vt:lpwstr>internal</vt:lpwstr>
  </property>
  <property fmtid="{D5CDD505-2E9C-101B-9397-08002B2CF9AE}" pid="19" name="MSIP_Label_eda87506-7fda-481d-a14b-4a8fe5add330_SiteId">
    <vt:lpwstr>cd726fc8-636c-4794-8425-41f9d8b0d7d5</vt:lpwstr>
  </property>
  <property fmtid="{D5CDD505-2E9C-101B-9397-08002B2CF9AE}" pid="20" name="MSIP_Label_eda87506-7fda-481d-a14b-4a8fe5add330_ActionId">
    <vt:lpwstr>0ddc53bc-8d6a-4198-bdc3-90fb80c3c656</vt:lpwstr>
  </property>
  <property fmtid="{D5CDD505-2E9C-101B-9397-08002B2CF9AE}" pid="21" name="MSIP_Label_eda87506-7fda-481d-a14b-4a8fe5add330_ContentBits">
    <vt:lpwstr>0</vt:lpwstr>
  </property>
</Properties>
</file>